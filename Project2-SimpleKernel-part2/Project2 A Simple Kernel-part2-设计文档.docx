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939A8" w14:textId="61E5CB90" w:rsidR="004108FC" w:rsidRPr="00D2428F" w:rsidRDefault="000B7443">
      <w:pPr>
        <w:pStyle w:val="a4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Projec</w:t>
      </w:r>
      <w:r w:rsidR="003D2A19" w:rsidRPr="00D2428F">
        <w:rPr>
          <w:rFonts w:hint="eastAsia"/>
          <w:color w:val="0D0D0D" w:themeColor="text1" w:themeTint="F2"/>
        </w:rPr>
        <w:t>t</w:t>
      </w:r>
      <w:r w:rsidR="007848D0" w:rsidRPr="00D2428F">
        <w:rPr>
          <w:rFonts w:hint="eastAsia"/>
          <w:color w:val="0D0D0D" w:themeColor="text1" w:themeTint="F2"/>
        </w:rPr>
        <w:t>2</w:t>
      </w:r>
      <w:r w:rsidRPr="00D2428F">
        <w:rPr>
          <w:rFonts w:hint="eastAsia"/>
          <w:color w:val="0D0D0D" w:themeColor="text1" w:themeTint="F2"/>
        </w:rPr>
        <w:t xml:space="preserve"> </w:t>
      </w:r>
      <w:r w:rsidR="00881BC8" w:rsidRPr="00D2428F">
        <w:rPr>
          <w:rFonts w:hint="eastAsia"/>
          <w:color w:val="0D0D0D" w:themeColor="text1" w:themeTint="F2"/>
        </w:rPr>
        <w:t>A Simple Kernel</w:t>
      </w:r>
      <w:r w:rsidRPr="00D2428F">
        <w:rPr>
          <w:rFonts w:hint="eastAsia"/>
          <w:color w:val="0D0D0D" w:themeColor="text1" w:themeTint="F2"/>
        </w:rPr>
        <w:t>设计文档</w:t>
      </w:r>
      <w:r w:rsidR="004108FC" w:rsidRPr="00D2428F">
        <w:rPr>
          <w:rFonts w:hint="eastAsia"/>
          <w:color w:val="0D0D0D" w:themeColor="text1" w:themeTint="F2"/>
        </w:rPr>
        <w:t>（</w:t>
      </w:r>
      <w:r w:rsidR="004108FC" w:rsidRPr="00D2428F">
        <w:rPr>
          <w:rFonts w:hint="eastAsia"/>
          <w:color w:val="0D0D0D" w:themeColor="text1" w:themeTint="F2"/>
        </w:rPr>
        <w:t>Part II</w:t>
      </w:r>
      <w:r w:rsidR="004108FC" w:rsidRPr="00D2428F">
        <w:rPr>
          <w:rFonts w:hint="eastAsia"/>
          <w:color w:val="0D0D0D" w:themeColor="text1" w:themeTint="F2"/>
        </w:rPr>
        <w:t>）</w:t>
      </w:r>
    </w:p>
    <w:p w14:paraId="25843C41" w14:textId="77777777" w:rsidR="00534B37" w:rsidRPr="00D2428F" w:rsidRDefault="006F0480">
      <w:pPr>
        <w:pStyle w:val="aa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中国科学院</w:t>
      </w:r>
      <w:r w:rsidR="000B7443" w:rsidRPr="00D2428F">
        <w:rPr>
          <w:rFonts w:hint="eastAsia"/>
          <w:color w:val="0D0D0D" w:themeColor="text1" w:themeTint="F2"/>
        </w:rPr>
        <w:t>大学</w:t>
      </w:r>
    </w:p>
    <w:p w14:paraId="5D0849C0" w14:textId="13AC48C3" w:rsidR="00534B37" w:rsidRPr="00D2428F" w:rsidRDefault="00393F2F">
      <w:pPr>
        <w:pStyle w:val="aa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蔡润泽</w:t>
      </w:r>
    </w:p>
    <w:p w14:paraId="7F174BB8" w14:textId="05880AF7" w:rsidR="007848D0" w:rsidRPr="00D2428F" w:rsidRDefault="00393F2F" w:rsidP="004108FC">
      <w:pPr>
        <w:pStyle w:val="a6"/>
        <w:rPr>
          <w:color w:val="0D0D0D" w:themeColor="text1" w:themeTint="F2"/>
        </w:rPr>
      </w:pPr>
      <w:r w:rsidRPr="00D2428F">
        <w:rPr>
          <w:color w:val="0D0D0D" w:themeColor="text1" w:themeTint="F2"/>
        </w:rPr>
        <w:t>2019</w:t>
      </w:r>
      <w:r w:rsidRPr="00D2428F">
        <w:rPr>
          <w:rFonts w:hint="eastAsia"/>
          <w:color w:val="0D0D0D" w:themeColor="text1" w:themeTint="F2"/>
        </w:rPr>
        <w:t>年</w:t>
      </w:r>
      <w:r w:rsidRPr="00D2428F">
        <w:rPr>
          <w:rFonts w:hint="eastAsia"/>
          <w:color w:val="0D0D0D" w:themeColor="text1" w:themeTint="F2"/>
        </w:rPr>
        <w:t>1</w:t>
      </w:r>
      <w:r w:rsidRPr="00D2428F">
        <w:rPr>
          <w:color w:val="0D0D0D" w:themeColor="text1" w:themeTint="F2"/>
        </w:rPr>
        <w:t>0</w:t>
      </w:r>
      <w:r w:rsidRPr="00D2428F">
        <w:rPr>
          <w:rFonts w:hint="eastAsia"/>
          <w:color w:val="0D0D0D" w:themeColor="text1" w:themeTint="F2"/>
        </w:rPr>
        <w:t>月</w:t>
      </w:r>
      <w:r w:rsidRPr="00D2428F">
        <w:rPr>
          <w:rFonts w:hint="eastAsia"/>
          <w:color w:val="0D0D0D" w:themeColor="text1" w:themeTint="F2"/>
        </w:rPr>
        <w:t>1</w:t>
      </w:r>
      <w:r w:rsidRPr="00D2428F">
        <w:rPr>
          <w:color w:val="0D0D0D" w:themeColor="text1" w:themeTint="F2"/>
        </w:rPr>
        <w:t>3</w:t>
      </w:r>
      <w:r w:rsidRPr="00D2428F">
        <w:rPr>
          <w:rFonts w:hint="eastAsia"/>
          <w:color w:val="0D0D0D" w:themeColor="text1" w:themeTint="F2"/>
        </w:rPr>
        <w:t>日</w:t>
      </w:r>
    </w:p>
    <w:p w14:paraId="3BC0CD40" w14:textId="77777777" w:rsidR="0028368C" w:rsidRPr="00D2428F" w:rsidRDefault="0028368C" w:rsidP="0028368C">
      <w:pPr>
        <w:pStyle w:val="1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时钟中断</w:t>
      </w:r>
      <w:r w:rsidR="00BF76E2" w:rsidRPr="00D2428F">
        <w:rPr>
          <w:rFonts w:hint="eastAsia"/>
          <w:color w:val="0D0D0D" w:themeColor="text1" w:themeTint="F2"/>
        </w:rPr>
        <w:t>、系统调用</w:t>
      </w:r>
      <w:r w:rsidRPr="00D2428F">
        <w:rPr>
          <w:rFonts w:hint="eastAsia"/>
          <w:color w:val="0D0D0D" w:themeColor="text1" w:themeTint="F2"/>
        </w:rPr>
        <w:t>与</w:t>
      </w:r>
      <w:r w:rsidRPr="00D2428F">
        <w:rPr>
          <w:rFonts w:hint="eastAsia"/>
          <w:color w:val="0D0D0D" w:themeColor="text1" w:themeTint="F2"/>
        </w:rPr>
        <w:t>blocking sleep</w:t>
      </w:r>
      <w:r w:rsidRPr="00D2428F">
        <w:rPr>
          <w:rFonts w:hint="eastAsia"/>
          <w:color w:val="0D0D0D" w:themeColor="text1" w:themeTint="F2"/>
        </w:rPr>
        <w:t>设计流程</w:t>
      </w:r>
    </w:p>
    <w:p w14:paraId="7CA8BB29" w14:textId="0DC3BE4A" w:rsidR="0028368C" w:rsidRPr="00D2428F" w:rsidRDefault="00EC190D" w:rsidP="00393F2F">
      <w:pPr>
        <w:pStyle w:val="af6"/>
        <w:numPr>
          <w:ilvl w:val="0"/>
          <w:numId w:val="35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时钟中断处理的</w:t>
      </w:r>
      <w:r w:rsidR="0028368C" w:rsidRPr="00D2428F">
        <w:rPr>
          <w:rFonts w:hint="eastAsia"/>
          <w:color w:val="0D0D0D" w:themeColor="text1" w:themeTint="F2"/>
        </w:rPr>
        <w:t>流程</w:t>
      </w:r>
      <w:r w:rsidRPr="00D2428F">
        <w:rPr>
          <w:rFonts w:hint="eastAsia"/>
          <w:color w:val="0D0D0D" w:themeColor="text1" w:themeTint="F2"/>
        </w:rPr>
        <w:t>，请说明你认为的关键步骤即可</w:t>
      </w:r>
    </w:p>
    <w:p w14:paraId="1B57AE3B" w14:textId="7621C50A" w:rsidR="00393F2F" w:rsidRPr="00D2428F" w:rsidRDefault="008E23F4" w:rsidP="008E23F4">
      <w:pPr>
        <w:pStyle w:val="af6"/>
        <w:numPr>
          <w:ilvl w:val="0"/>
          <w:numId w:val="36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在初始化操作完成后，当</w:t>
      </w:r>
      <w:r w:rsidRPr="00D2428F">
        <w:rPr>
          <w:rFonts w:hint="eastAsia"/>
          <w:color w:val="0D0D0D" w:themeColor="text1" w:themeTint="F2"/>
        </w:rPr>
        <w:t>cp</w:t>
      </w:r>
      <w:r w:rsidRPr="00D2428F">
        <w:rPr>
          <w:color w:val="0D0D0D" w:themeColor="text1" w:themeTint="F2"/>
        </w:rPr>
        <w:t>0_compare==cp0_status</w:t>
      </w:r>
      <w:r w:rsidRPr="00D2428F">
        <w:rPr>
          <w:rFonts w:hint="eastAsia"/>
          <w:color w:val="0D0D0D" w:themeColor="text1" w:themeTint="F2"/>
        </w:rPr>
        <w:t>时，硬件自动跳转至</w:t>
      </w:r>
      <w:r w:rsidRPr="00D2428F">
        <w:rPr>
          <w:color w:val="0D0D0D" w:themeColor="text1" w:themeTint="F2"/>
        </w:rPr>
        <w:t>0x80000180</w:t>
      </w:r>
      <w:r w:rsidRPr="00D2428F">
        <w:rPr>
          <w:rFonts w:hint="eastAsia"/>
          <w:color w:val="0D0D0D" w:themeColor="text1" w:themeTint="F2"/>
        </w:rPr>
        <w:t>处，此处有之前在初始化阶段搬运过来的</w:t>
      </w:r>
      <w:proofErr w:type="spellStart"/>
      <w:r w:rsidRPr="00D2428F">
        <w:rPr>
          <w:color w:val="0D0D0D" w:themeColor="text1" w:themeTint="F2"/>
        </w:rPr>
        <w:t>exception_handler_entry</w:t>
      </w:r>
      <w:proofErr w:type="spellEnd"/>
      <w:r w:rsidRPr="00D2428F">
        <w:rPr>
          <w:rFonts w:hint="eastAsia"/>
          <w:color w:val="0D0D0D" w:themeColor="text1" w:themeTint="F2"/>
        </w:rPr>
        <w:t>。</w:t>
      </w:r>
      <w:proofErr w:type="spellStart"/>
      <w:r w:rsidRPr="00D2428F">
        <w:rPr>
          <w:color w:val="0D0D0D" w:themeColor="text1" w:themeTint="F2"/>
        </w:rPr>
        <w:t>exception_handler_entry</w:t>
      </w:r>
      <w:proofErr w:type="spellEnd"/>
      <w:r w:rsidRPr="00D2428F">
        <w:rPr>
          <w:rFonts w:hint="eastAsia"/>
          <w:color w:val="0D0D0D" w:themeColor="text1" w:themeTint="F2"/>
        </w:rPr>
        <w:t>负责保存用户态内容，并判断例外的类型，此处例外类型为中断，因此系统跳转至</w:t>
      </w:r>
      <w:bookmarkStart w:id="0" w:name="OLE_LINK1"/>
      <w:bookmarkStart w:id="1" w:name="OLE_LINK2"/>
      <w:r w:rsidRPr="00D2428F">
        <w:rPr>
          <w:rFonts w:hint="eastAsia"/>
          <w:color w:val="0D0D0D" w:themeColor="text1" w:themeTint="F2"/>
        </w:rPr>
        <w:t>中断处理程序</w:t>
      </w:r>
      <w:proofErr w:type="spellStart"/>
      <w:r w:rsidRPr="00D2428F">
        <w:rPr>
          <w:rFonts w:hint="eastAsia"/>
          <w:color w:val="0D0D0D" w:themeColor="text1" w:themeTint="F2"/>
        </w:rPr>
        <w:t>ha</w:t>
      </w:r>
      <w:r w:rsidRPr="00D2428F">
        <w:rPr>
          <w:color w:val="0D0D0D" w:themeColor="text1" w:themeTint="F2"/>
        </w:rPr>
        <w:t>ndle_int</w:t>
      </w:r>
      <w:proofErr w:type="spellEnd"/>
      <w:r w:rsidRPr="00D2428F">
        <w:rPr>
          <w:rFonts w:hint="eastAsia"/>
          <w:color w:val="0D0D0D" w:themeColor="text1" w:themeTint="F2"/>
        </w:rPr>
        <w:t>。</w:t>
      </w:r>
      <w:bookmarkEnd w:id="0"/>
      <w:bookmarkEnd w:id="1"/>
    </w:p>
    <w:p w14:paraId="1BA5152B" w14:textId="1232165E" w:rsidR="008E23F4" w:rsidRPr="00D2428F" w:rsidRDefault="008E23F4" w:rsidP="008E23F4">
      <w:pPr>
        <w:pStyle w:val="af6"/>
        <w:numPr>
          <w:ilvl w:val="0"/>
          <w:numId w:val="36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中断处理程序</w:t>
      </w:r>
      <w:proofErr w:type="spellStart"/>
      <w:r w:rsidRPr="00D2428F">
        <w:rPr>
          <w:rFonts w:hint="eastAsia"/>
          <w:color w:val="0D0D0D" w:themeColor="text1" w:themeTint="F2"/>
        </w:rPr>
        <w:t>ha</w:t>
      </w:r>
      <w:r w:rsidRPr="00D2428F">
        <w:rPr>
          <w:color w:val="0D0D0D" w:themeColor="text1" w:themeTint="F2"/>
        </w:rPr>
        <w:t>ndle_int</w:t>
      </w:r>
      <w:proofErr w:type="spellEnd"/>
      <w:r w:rsidRPr="00D2428F">
        <w:rPr>
          <w:rFonts w:hint="eastAsia"/>
          <w:color w:val="0D0D0D" w:themeColor="text1" w:themeTint="F2"/>
        </w:rPr>
        <w:t>负责</w:t>
      </w:r>
      <w:r w:rsidR="004F5FA4" w:rsidRPr="00D2428F">
        <w:rPr>
          <w:rFonts w:hint="eastAsia"/>
          <w:color w:val="0D0D0D" w:themeColor="text1" w:themeTint="F2"/>
        </w:rPr>
        <w:t>取出</w:t>
      </w:r>
      <w:r w:rsidR="004F5FA4" w:rsidRPr="00D2428F">
        <w:rPr>
          <w:rFonts w:hint="eastAsia"/>
          <w:color w:val="0D0D0D" w:themeColor="text1" w:themeTint="F2"/>
        </w:rPr>
        <w:t>C</w:t>
      </w:r>
      <w:r w:rsidR="004F5FA4" w:rsidRPr="00D2428F">
        <w:rPr>
          <w:color w:val="0D0D0D" w:themeColor="text1" w:themeTint="F2"/>
        </w:rPr>
        <w:t>P0_STATUS</w:t>
      </w:r>
      <w:r w:rsidR="004F5FA4" w:rsidRPr="00D2428F">
        <w:rPr>
          <w:rFonts w:hint="eastAsia"/>
          <w:color w:val="0D0D0D" w:themeColor="text1" w:themeTint="F2"/>
        </w:rPr>
        <w:t>和</w:t>
      </w:r>
      <w:r w:rsidR="004F5FA4" w:rsidRPr="00D2428F">
        <w:rPr>
          <w:rFonts w:hint="eastAsia"/>
          <w:color w:val="0D0D0D" w:themeColor="text1" w:themeTint="F2"/>
        </w:rPr>
        <w:t>C</w:t>
      </w:r>
      <w:r w:rsidR="004F5FA4" w:rsidRPr="00D2428F">
        <w:rPr>
          <w:color w:val="0D0D0D" w:themeColor="text1" w:themeTint="F2"/>
        </w:rPr>
        <w:t>P0_CAUSE</w:t>
      </w:r>
      <w:r w:rsidR="004F5FA4" w:rsidRPr="00D2428F">
        <w:rPr>
          <w:rFonts w:hint="eastAsia"/>
          <w:color w:val="0D0D0D" w:themeColor="text1" w:themeTint="F2"/>
        </w:rPr>
        <w:t>的值，并借助</w:t>
      </w:r>
      <w:proofErr w:type="spellStart"/>
      <w:r w:rsidR="004F5FA4" w:rsidRPr="00D2428F">
        <w:rPr>
          <w:color w:val="0D0D0D" w:themeColor="text1" w:themeTint="F2"/>
        </w:rPr>
        <w:t>interrupt_helper</w:t>
      </w:r>
      <w:proofErr w:type="spellEnd"/>
      <w:r w:rsidR="004F5FA4" w:rsidRPr="00D2428F">
        <w:rPr>
          <w:rFonts w:hint="eastAsia"/>
          <w:color w:val="0D0D0D" w:themeColor="text1" w:themeTint="F2"/>
        </w:rPr>
        <w:t>程序</w:t>
      </w:r>
      <w:r w:rsidRPr="00D2428F">
        <w:rPr>
          <w:rFonts w:hint="eastAsia"/>
          <w:color w:val="0D0D0D" w:themeColor="text1" w:themeTint="F2"/>
        </w:rPr>
        <w:t>判断中断类型</w:t>
      </w:r>
      <w:r w:rsidR="004F5FA4" w:rsidRPr="00D2428F">
        <w:rPr>
          <w:rFonts w:hint="eastAsia"/>
          <w:color w:val="0D0D0D" w:themeColor="text1" w:themeTint="F2"/>
        </w:rPr>
        <w:t>，此处终端类型为时钟中断。因此，系统跳转至时钟中断处理程序。</w:t>
      </w:r>
    </w:p>
    <w:p w14:paraId="2690C873" w14:textId="16E6E632" w:rsidR="004F5FA4" w:rsidRPr="00D2428F" w:rsidRDefault="004F5FA4" w:rsidP="008E23F4">
      <w:pPr>
        <w:pStyle w:val="af6"/>
        <w:numPr>
          <w:ilvl w:val="0"/>
          <w:numId w:val="36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时钟中断处理程序负责累加运行时间，并利用</w:t>
      </w:r>
      <w:proofErr w:type="spellStart"/>
      <w:r w:rsidRPr="00D2428F">
        <w:rPr>
          <w:rFonts w:hint="eastAsia"/>
          <w:color w:val="0D0D0D" w:themeColor="text1" w:themeTint="F2"/>
        </w:rPr>
        <w:t>do</w:t>
      </w:r>
      <w:r w:rsidRPr="00D2428F">
        <w:rPr>
          <w:color w:val="0D0D0D" w:themeColor="text1" w:themeTint="F2"/>
        </w:rPr>
        <w:t>_scheduler</w:t>
      </w:r>
      <w:proofErr w:type="spellEnd"/>
      <w:r w:rsidRPr="00D2428F">
        <w:rPr>
          <w:rFonts w:hint="eastAsia"/>
          <w:color w:val="0D0D0D" w:themeColor="text1" w:themeTint="F2"/>
        </w:rPr>
        <w:t>程序，完成上下文切换。</w:t>
      </w:r>
    </w:p>
    <w:p w14:paraId="3319DAFD" w14:textId="6E432C7D" w:rsidR="004F5FA4" w:rsidRPr="00D2428F" w:rsidRDefault="004F5FA4" w:rsidP="008E23F4">
      <w:pPr>
        <w:pStyle w:val="af6"/>
        <w:numPr>
          <w:ilvl w:val="0"/>
          <w:numId w:val="36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上下文切换完成后，进入新进程的用户态，并恢复用户态内容。</w:t>
      </w:r>
    </w:p>
    <w:p w14:paraId="702112E5" w14:textId="5CC09108" w:rsidR="0028368C" w:rsidRPr="00D2428F" w:rsidRDefault="0028368C" w:rsidP="004F5FA4">
      <w:pPr>
        <w:pStyle w:val="af6"/>
        <w:numPr>
          <w:ilvl w:val="0"/>
          <w:numId w:val="35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你所实现的时钟中断的处理流程</w:t>
      </w:r>
      <w:r w:rsidR="00BF76E2" w:rsidRPr="00D2428F">
        <w:rPr>
          <w:rFonts w:hint="eastAsia"/>
          <w:color w:val="0D0D0D" w:themeColor="text1" w:themeTint="F2"/>
        </w:rPr>
        <w:t>中</w:t>
      </w:r>
      <w:r w:rsidRPr="00D2428F">
        <w:rPr>
          <w:rFonts w:hint="eastAsia"/>
          <w:color w:val="0D0D0D" w:themeColor="text1" w:themeTint="F2"/>
        </w:rPr>
        <w:t>，</w:t>
      </w:r>
      <w:r w:rsidR="00BF76E2" w:rsidRPr="00D2428F">
        <w:rPr>
          <w:rFonts w:hint="eastAsia"/>
          <w:color w:val="0D0D0D" w:themeColor="text1" w:themeTint="F2"/>
        </w:rPr>
        <w:t>何时唤醒</w:t>
      </w:r>
      <w:r w:rsidR="00BF76E2" w:rsidRPr="00D2428F">
        <w:rPr>
          <w:rFonts w:hint="eastAsia"/>
          <w:color w:val="0D0D0D" w:themeColor="text1" w:themeTint="F2"/>
        </w:rPr>
        <w:t>sleep</w:t>
      </w:r>
      <w:r w:rsidR="00BF76E2" w:rsidRPr="00D2428F">
        <w:rPr>
          <w:rFonts w:hint="eastAsia"/>
          <w:color w:val="0D0D0D" w:themeColor="text1" w:themeTint="F2"/>
        </w:rPr>
        <w:t>的任务？</w:t>
      </w:r>
    </w:p>
    <w:p w14:paraId="28F1BBDB" w14:textId="551D0021" w:rsidR="004F5FA4" w:rsidRPr="00D2428F" w:rsidRDefault="00236334" w:rsidP="00236334">
      <w:pPr>
        <w:pStyle w:val="af6"/>
        <w:ind w:left="1145" w:firstLineChars="0" w:firstLine="13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在进行上下文切换时，</w:t>
      </w:r>
      <w:r w:rsidRPr="00D2428F">
        <w:rPr>
          <w:rFonts w:hint="eastAsia"/>
          <w:color w:val="0D0D0D" w:themeColor="text1" w:themeTint="F2"/>
        </w:rPr>
        <w:t>scheduler</w:t>
      </w:r>
      <w:r w:rsidRPr="00D2428F">
        <w:rPr>
          <w:rFonts w:hint="eastAsia"/>
          <w:color w:val="0D0D0D" w:themeColor="text1" w:themeTint="F2"/>
        </w:rPr>
        <w:t>函数首先会利用</w:t>
      </w:r>
      <w:proofErr w:type="spellStart"/>
      <w:r w:rsidRPr="00D2428F">
        <w:rPr>
          <w:rFonts w:hint="eastAsia"/>
          <w:color w:val="0D0D0D" w:themeColor="text1" w:themeTint="F2"/>
        </w:rPr>
        <w:t>che</w:t>
      </w:r>
      <w:r w:rsidRPr="00D2428F">
        <w:rPr>
          <w:color w:val="0D0D0D" w:themeColor="text1" w:themeTint="F2"/>
        </w:rPr>
        <w:t>ck_sleep</w:t>
      </w:r>
      <w:proofErr w:type="spellEnd"/>
      <w:r w:rsidRPr="00D2428F">
        <w:rPr>
          <w:rFonts w:hint="eastAsia"/>
          <w:color w:val="0D0D0D" w:themeColor="text1" w:themeTint="F2"/>
        </w:rPr>
        <w:t>函数来检查阻塞队列中是否有</w:t>
      </w:r>
      <w:r w:rsidRPr="00D2428F">
        <w:rPr>
          <w:rFonts w:hint="eastAsia"/>
          <w:color w:val="0D0D0D" w:themeColor="text1" w:themeTint="F2"/>
        </w:rPr>
        <w:t>sleep</w:t>
      </w:r>
      <w:r w:rsidRPr="00D2428F">
        <w:rPr>
          <w:rFonts w:hint="eastAsia"/>
          <w:color w:val="0D0D0D" w:themeColor="text1" w:themeTint="F2"/>
        </w:rPr>
        <w:t>时间已达到的进程。利用</w:t>
      </w:r>
      <w:proofErr w:type="spellStart"/>
      <w:r w:rsidRPr="00D2428F">
        <w:rPr>
          <w:rFonts w:hint="eastAsia"/>
          <w:color w:val="0D0D0D" w:themeColor="text1" w:themeTint="F2"/>
        </w:rPr>
        <w:t>ge</w:t>
      </w:r>
      <w:r w:rsidRPr="00D2428F">
        <w:rPr>
          <w:color w:val="0D0D0D" w:themeColor="text1" w:themeTint="F2"/>
        </w:rPr>
        <w:t>t_timer</w:t>
      </w:r>
      <w:proofErr w:type="spellEnd"/>
      <w:r w:rsidRPr="00D2428F">
        <w:rPr>
          <w:rFonts w:hint="eastAsia"/>
          <w:color w:val="0D0D0D" w:themeColor="text1" w:themeTint="F2"/>
        </w:rPr>
        <w:t>函数，该操作系统可以获取当前时间，将当前时间与进程起始睡眠时间相减，若大于等于睡眠时间，则该进程被唤醒，进入到就绪队列。</w:t>
      </w:r>
    </w:p>
    <w:p w14:paraId="3FDED6E6" w14:textId="54DECD8B" w:rsidR="0028368C" w:rsidRPr="00D2428F" w:rsidRDefault="00BF76E2" w:rsidP="00236334">
      <w:pPr>
        <w:pStyle w:val="af6"/>
        <w:numPr>
          <w:ilvl w:val="0"/>
          <w:numId w:val="35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你实现的时钟中断处理流程和系统调用处理流程有什么相同步骤，有什么不同步骤？</w:t>
      </w:r>
      <w:r w:rsidRPr="00D2428F">
        <w:rPr>
          <w:color w:val="0D0D0D" w:themeColor="text1" w:themeTint="F2"/>
        </w:rPr>
        <w:t xml:space="preserve"> </w:t>
      </w:r>
    </w:p>
    <w:p w14:paraId="50CC9E39" w14:textId="50E1CA4C" w:rsidR="00236334" w:rsidRPr="00D2428F" w:rsidRDefault="00236334" w:rsidP="00236334">
      <w:pPr>
        <w:pStyle w:val="af6"/>
        <w:ind w:left="1145" w:firstLineChars="0" w:firstLine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相同步骤：硬件自动跳转至</w:t>
      </w:r>
      <w:r w:rsidRPr="00D2428F">
        <w:rPr>
          <w:color w:val="0D0D0D" w:themeColor="text1" w:themeTint="F2"/>
        </w:rPr>
        <w:t>0x80000180</w:t>
      </w:r>
      <w:r w:rsidRPr="00D2428F">
        <w:rPr>
          <w:rFonts w:hint="eastAsia"/>
          <w:color w:val="0D0D0D" w:themeColor="text1" w:themeTint="F2"/>
        </w:rPr>
        <w:t>处，此处有之前在初始化阶段搬运过来的</w:t>
      </w:r>
      <w:proofErr w:type="spellStart"/>
      <w:r w:rsidRPr="00D2428F">
        <w:rPr>
          <w:color w:val="0D0D0D" w:themeColor="text1" w:themeTint="F2"/>
        </w:rPr>
        <w:t>exception_handler_entry</w:t>
      </w:r>
      <w:proofErr w:type="spellEnd"/>
      <w:r w:rsidRPr="00D2428F">
        <w:rPr>
          <w:rFonts w:hint="eastAsia"/>
          <w:color w:val="0D0D0D" w:themeColor="text1" w:themeTint="F2"/>
        </w:rPr>
        <w:t>。</w:t>
      </w:r>
      <w:proofErr w:type="spellStart"/>
      <w:r w:rsidRPr="00D2428F">
        <w:rPr>
          <w:color w:val="0D0D0D" w:themeColor="text1" w:themeTint="F2"/>
        </w:rPr>
        <w:t>exception_handler_entry</w:t>
      </w:r>
      <w:proofErr w:type="spellEnd"/>
      <w:r w:rsidRPr="00D2428F">
        <w:rPr>
          <w:rFonts w:hint="eastAsia"/>
          <w:color w:val="0D0D0D" w:themeColor="text1" w:themeTint="F2"/>
        </w:rPr>
        <w:t>负责保存用户态内容，并判断例外的类型。</w:t>
      </w:r>
      <w:r w:rsidR="001A7C2E" w:rsidRPr="00D2428F">
        <w:rPr>
          <w:rFonts w:hint="eastAsia"/>
          <w:color w:val="0D0D0D" w:themeColor="text1" w:themeTint="F2"/>
        </w:rPr>
        <w:t>当系统调用处理完毕后，恢复用户态内容。</w:t>
      </w:r>
    </w:p>
    <w:p w14:paraId="749D795F" w14:textId="77777777" w:rsidR="001A7C2E" w:rsidRPr="00D2428F" w:rsidRDefault="00236334" w:rsidP="00236334">
      <w:pPr>
        <w:pStyle w:val="af6"/>
        <w:ind w:left="1145" w:firstLineChars="0" w:firstLine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不同步骤：</w:t>
      </w:r>
    </w:p>
    <w:p w14:paraId="12EDCD97" w14:textId="65786035" w:rsidR="00236334" w:rsidRPr="00D2428F" w:rsidRDefault="00236334" w:rsidP="001A7C2E">
      <w:pPr>
        <w:pStyle w:val="af6"/>
        <w:numPr>
          <w:ilvl w:val="0"/>
          <w:numId w:val="37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触发系统调用的函数是利用</w:t>
      </w:r>
      <w:proofErr w:type="spellStart"/>
      <w:r w:rsidRPr="00D2428F">
        <w:rPr>
          <w:rFonts w:hint="eastAsia"/>
          <w:color w:val="0D0D0D" w:themeColor="text1" w:themeTint="F2"/>
        </w:rPr>
        <w:t>sys</w:t>
      </w:r>
      <w:r w:rsidRPr="00D2428F">
        <w:rPr>
          <w:color w:val="0D0D0D" w:themeColor="text1" w:themeTint="F2"/>
        </w:rPr>
        <w:t>call</w:t>
      </w:r>
      <w:proofErr w:type="spellEnd"/>
      <w:r w:rsidRPr="00D2428F">
        <w:rPr>
          <w:rFonts w:hint="eastAsia"/>
          <w:color w:val="0D0D0D" w:themeColor="text1" w:themeTint="F2"/>
        </w:rPr>
        <w:t>指令。</w:t>
      </w:r>
    </w:p>
    <w:p w14:paraId="147B9E66" w14:textId="29A4CAF6" w:rsidR="001A7C2E" w:rsidRPr="00D2428F" w:rsidRDefault="001A7C2E" w:rsidP="001A7C2E">
      <w:pPr>
        <w:pStyle w:val="af6"/>
        <w:numPr>
          <w:ilvl w:val="0"/>
          <w:numId w:val="37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系统调用处理函数是利用</w:t>
      </w:r>
      <w:proofErr w:type="spellStart"/>
      <w:r w:rsidRPr="00D2428F">
        <w:rPr>
          <w:rFonts w:hint="eastAsia"/>
          <w:color w:val="0D0D0D" w:themeColor="text1" w:themeTint="F2"/>
        </w:rPr>
        <w:t>sys</w:t>
      </w:r>
      <w:r w:rsidRPr="00D2428F">
        <w:rPr>
          <w:color w:val="0D0D0D" w:themeColor="text1" w:themeTint="F2"/>
        </w:rPr>
        <w:t>call</w:t>
      </w:r>
      <w:proofErr w:type="spellEnd"/>
      <w:r w:rsidRPr="00D2428F">
        <w:rPr>
          <w:rFonts w:hint="eastAsia"/>
          <w:color w:val="0D0D0D" w:themeColor="text1" w:themeTint="F2"/>
        </w:rPr>
        <w:t>表来完成的。</w:t>
      </w:r>
    </w:p>
    <w:p w14:paraId="62E70B32" w14:textId="31AB6011" w:rsidR="0028368C" w:rsidRPr="00D2428F" w:rsidRDefault="00BF76E2" w:rsidP="001A7C2E">
      <w:pPr>
        <w:pStyle w:val="af6"/>
        <w:numPr>
          <w:ilvl w:val="0"/>
          <w:numId w:val="35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设计、实现或调试过程中遇到的问题和得到的经验</w:t>
      </w:r>
      <w:r w:rsidR="0028368C" w:rsidRPr="00D2428F">
        <w:rPr>
          <w:rFonts w:hint="eastAsia"/>
          <w:color w:val="0D0D0D" w:themeColor="text1" w:themeTint="F2"/>
        </w:rPr>
        <w:t>（如果有的话可以写下来，不是必需项）</w:t>
      </w:r>
    </w:p>
    <w:p w14:paraId="6E403E85" w14:textId="06BBA260" w:rsidR="001A7C2E" w:rsidRPr="00D2428F" w:rsidRDefault="001A7C2E" w:rsidP="001A7C2E">
      <w:pPr>
        <w:pStyle w:val="af6"/>
        <w:ind w:left="1145" w:firstLineChars="0" w:firstLine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这部分实验主要遇到了两个问题：</w:t>
      </w:r>
    </w:p>
    <w:p w14:paraId="6750F9CA" w14:textId="00420F0D" w:rsidR="001A7C2E" w:rsidRPr="00D2428F" w:rsidRDefault="001A7C2E" w:rsidP="001A7C2E">
      <w:pPr>
        <w:pStyle w:val="af6"/>
        <w:numPr>
          <w:ilvl w:val="0"/>
          <w:numId w:val="38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cp</w:t>
      </w:r>
      <w:r w:rsidRPr="00D2428F">
        <w:rPr>
          <w:color w:val="0D0D0D" w:themeColor="text1" w:themeTint="F2"/>
        </w:rPr>
        <w:t>0_status</w:t>
      </w:r>
      <w:r w:rsidRPr="00D2428F">
        <w:rPr>
          <w:rFonts w:hint="eastAsia"/>
          <w:color w:val="0D0D0D" w:themeColor="text1" w:themeTint="F2"/>
        </w:rPr>
        <w:t>初始化的问题。在运行</w:t>
      </w:r>
      <w:r w:rsidRPr="00D2428F">
        <w:rPr>
          <w:rFonts w:hint="eastAsia"/>
          <w:color w:val="0D0D0D" w:themeColor="text1" w:themeTint="F2"/>
        </w:rPr>
        <w:t>task</w:t>
      </w:r>
      <w:r w:rsidRPr="00D2428F">
        <w:rPr>
          <w:color w:val="0D0D0D" w:themeColor="text1" w:themeTint="F2"/>
        </w:rPr>
        <w:t>3</w:t>
      </w:r>
      <w:r w:rsidRPr="00D2428F">
        <w:rPr>
          <w:rFonts w:hint="eastAsia"/>
          <w:color w:val="0D0D0D" w:themeColor="text1" w:themeTint="F2"/>
        </w:rPr>
        <w:t>时，我的</w:t>
      </w:r>
      <w:r w:rsidRPr="00D2428F">
        <w:rPr>
          <w:rFonts w:hint="eastAsia"/>
          <w:color w:val="0D0D0D" w:themeColor="text1" w:themeTint="F2"/>
        </w:rPr>
        <w:t>cp0_</w:t>
      </w:r>
      <w:r w:rsidRPr="00D2428F">
        <w:rPr>
          <w:color w:val="0D0D0D" w:themeColor="text1" w:themeTint="F2"/>
        </w:rPr>
        <w:t>status</w:t>
      </w:r>
      <w:r w:rsidRPr="00D2428F">
        <w:rPr>
          <w:rFonts w:hint="eastAsia"/>
          <w:color w:val="0D0D0D" w:themeColor="text1" w:themeTint="F2"/>
        </w:rPr>
        <w:t>寄存器初始化只置为了</w:t>
      </w:r>
      <w:r w:rsidRPr="00D2428F">
        <w:rPr>
          <w:color w:val="0D0D0D" w:themeColor="text1" w:themeTint="F2"/>
        </w:rPr>
        <w:t>0x10008001</w:t>
      </w:r>
      <w:r w:rsidRPr="00D2428F">
        <w:rPr>
          <w:rFonts w:hint="eastAsia"/>
          <w:color w:val="0D0D0D" w:themeColor="text1" w:themeTint="F2"/>
        </w:rPr>
        <w:t>而非</w:t>
      </w:r>
      <w:r w:rsidRPr="00D2428F">
        <w:rPr>
          <w:color w:val="0D0D0D" w:themeColor="text1" w:themeTint="F2"/>
        </w:rPr>
        <w:t>0x10008003</w:t>
      </w:r>
      <w:r w:rsidRPr="00D2428F">
        <w:rPr>
          <w:rFonts w:hint="eastAsia"/>
          <w:color w:val="0D0D0D" w:themeColor="text1" w:themeTint="F2"/>
        </w:rPr>
        <w:t>。这个设置在运行</w:t>
      </w:r>
      <w:r w:rsidRPr="00D2428F">
        <w:rPr>
          <w:rFonts w:hint="eastAsia"/>
          <w:color w:val="0D0D0D" w:themeColor="text1" w:themeTint="F2"/>
        </w:rPr>
        <w:t>task</w:t>
      </w:r>
      <w:r w:rsidRPr="00D2428F">
        <w:rPr>
          <w:color w:val="0D0D0D" w:themeColor="text1" w:themeTint="F2"/>
        </w:rPr>
        <w:t>3</w:t>
      </w:r>
      <w:r w:rsidRPr="00D2428F">
        <w:rPr>
          <w:rFonts w:hint="eastAsia"/>
          <w:color w:val="0D0D0D" w:themeColor="text1" w:themeTint="F2"/>
        </w:rPr>
        <w:t>的时候还可以进行，但实验运行到</w:t>
      </w:r>
      <w:r w:rsidRPr="00D2428F">
        <w:rPr>
          <w:rFonts w:hint="eastAsia"/>
          <w:color w:val="0D0D0D" w:themeColor="text1" w:themeTint="F2"/>
        </w:rPr>
        <w:t>task</w:t>
      </w:r>
      <w:r w:rsidRPr="00D2428F">
        <w:rPr>
          <w:color w:val="0D0D0D" w:themeColor="text1" w:themeTint="F2"/>
        </w:rPr>
        <w:t>4</w:t>
      </w:r>
      <w:r w:rsidRPr="00D2428F">
        <w:rPr>
          <w:rFonts w:hint="eastAsia"/>
          <w:color w:val="0D0D0D" w:themeColor="text1" w:themeTint="F2"/>
        </w:rPr>
        <w:t>时，就出现了问题。根据老师上课的提示，我将其初值置为了</w:t>
      </w:r>
      <w:r w:rsidRPr="00D2428F">
        <w:rPr>
          <w:color w:val="0D0D0D" w:themeColor="text1" w:themeTint="F2"/>
        </w:rPr>
        <w:t>0x10008003</w:t>
      </w:r>
      <w:r w:rsidRPr="00D2428F">
        <w:rPr>
          <w:rFonts w:hint="eastAsia"/>
          <w:color w:val="0D0D0D" w:themeColor="text1" w:themeTint="F2"/>
        </w:rPr>
        <w:t>，系统停止运行的</w:t>
      </w:r>
      <w:r w:rsidRPr="00D2428F">
        <w:rPr>
          <w:rFonts w:hint="eastAsia"/>
          <w:color w:val="0D0D0D" w:themeColor="text1" w:themeTint="F2"/>
        </w:rPr>
        <w:t>bug</w:t>
      </w:r>
      <w:r w:rsidRPr="00D2428F">
        <w:rPr>
          <w:rFonts w:hint="eastAsia"/>
          <w:color w:val="0D0D0D" w:themeColor="text1" w:themeTint="F2"/>
        </w:rPr>
        <w:t>消失。</w:t>
      </w:r>
    </w:p>
    <w:p w14:paraId="69910A4C" w14:textId="093F5D21" w:rsidR="0028368C" w:rsidRPr="00D2428F" w:rsidRDefault="001A7C2E" w:rsidP="00812508">
      <w:pPr>
        <w:pStyle w:val="af6"/>
        <w:numPr>
          <w:ilvl w:val="0"/>
          <w:numId w:val="38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打印输出的问题。我发现本次实验中，</w:t>
      </w:r>
      <w:proofErr w:type="spellStart"/>
      <w:r w:rsidRPr="00D2428F">
        <w:rPr>
          <w:rFonts w:hint="eastAsia"/>
          <w:color w:val="0D0D0D" w:themeColor="text1" w:themeTint="F2"/>
        </w:rPr>
        <w:t>printf</w:t>
      </w:r>
      <w:proofErr w:type="spellEnd"/>
      <w:r w:rsidRPr="00D2428F">
        <w:rPr>
          <w:rFonts w:hint="eastAsia"/>
          <w:color w:val="0D0D0D" w:themeColor="text1" w:themeTint="F2"/>
        </w:rPr>
        <w:t>的输出会重叠在之前的输出内容上，导致屏幕出现残影。我通过设置空格和更改</w:t>
      </w:r>
      <w:proofErr w:type="spellStart"/>
      <w:r w:rsidRPr="00D2428F">
        <w:rPr>
          <w:rFonts w:hint="eastAsia"/>
          <w:color w:val="0D0D0D" w:themeColor="text1" w:themeTint="F2"/>
        </w:rPr>
        <w:t>print</w:t>
      </w:r>
      <w:r w:rsidRPr="00D2428F">
        <w:rPr>
          <w:color w:val="0D0D0D" w:themeColor="text1" w:themeTint="F2"/>
        </w:rPr>
        <w:t>_location</w:t>
      </w:r>
      <w:proofErr w:type="spellEnd"/>
      <w:r w:rsidRPr="00D2428F">
        <w:rPr>
          <w:rFonts w:hint="eastAsia"/>
          <w:color w:val="0D0D0D" w:themeColor="text1" w:themeTint="F2"/>
        </w:rPr>
        <w:t>的值解决了这一问题。</w:t>
      </w:r>
    </w:p>
    <w:p w14:paraId="7C44E537" w14:textId="77777777" w:rsidR="0028368C" w:rsidRPr="00D2428F" w:rsidRDefault="0028368C" w:rsidP="0028368C">
      <w:pPr>
        <w:pStyle w:val="1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lastRenderedPageBreak/>
        <w:t>基于优先级的调度器设计</w:t>
      </w:r>
    </w:p>
    <w:p w14:paraId="61DABED2" w14:textId="64B79788" w:rsidR="0028368C" w:rsidRPr="00D2428F" w:rsidRDefault="0028368C" w:rsidP="001A7C2E">
      <w:pPr>
        <w:pStyle w:val="af6"/>
        <w:numPr>
          <w:ilvl w:val="0"/>
          <w:numId w:val="39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priority-based scheduler</w:t>
      </w:r>
      <w:r w:rsidR="00BF76E2" w:rsidRPr="00D2428F">
        <w:rPr>
          <w:rFonts w:hint="eastAsia"/>
          <w:color w:val="0D0D0D" w:themeColor="text1" w:themeTint="F2"/>
        </w:rPr>
        <w:t>的设计思路，包括在你实现的调度策略中优先级是怎么定义的，测试</w:t>
      </w:r>
      <w:r w:rsidR="00C94584" w:rsidRPr="00D2428F">
        <w:rPr>
          <w:rFonts w:hint="eastAsia"/>
          <w:color w:val="0D0D0D" w:themeColor="text1" w:themeTint="F2"/>
        </w:rPr>
        <w:t>时给不同任务赋的优先级是多少，</w:t>
      </w:r>
      <w:r w:rsidR="00BF76E2" w:rsidRPr="00D2428F">
        <w:rPr>
          <w:rFonts w:hint="eastAsia"/>
          <w:color w:val="0D0D0D" w:themeColor="text1" w:themeTint="F2"/>
        </w:rPr>
        <w:t>结果</w:t>
      </w:r>
      <w:r w:rsidRPr="00D2428F">
        <w:rPr>
          <w:rFonts w:hint="eastAsia"/>
          <w:color w:val="0D0D0D" w:themeColor="text1" w:themeTint="F2"/>
        </w:rPr>
        <w:t>如何体现优先级的差别</w:t>
      </w:r>
    </w:p>
    <w:p w14:paraId="1C1ECD53" w14:textId="5CF960B0" w:rsidR="001A7C2E" w:rsidRPr="00D2428F" w:rsidRDefault="001A7C2E" w:rsidP="001A7C2E">
      <w:pPr>
        <w:pStyle w:val="af6"/>
        <w:ind w:left="1145" w:firstLineChars="0" w:firstLine="13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在优先级设置时，该设计综合考虑了两个因素：任务本身的优先级和考虑等待时间的优先级。进程最开始会按照相应任务本身的优先级进入就绪队列。当一个任务被执行时，就绪队列中其他任务的优先级会增加</w:t>
      </w:r>
      <w:r w:rsidRPr="00D2428F">
        <w:rPr>
          <w:rFonts w:hint="eastAsia"/>
          <w:color w:val="0D0D0D" w:themeColor="text1" w:themeTint="F2"/>
        </w:rPr>
        <w:t>1</w:t>
      </w:r>
      <w:r w:rsidRPr="00D2428F">
        <w:rPr>
          <w:rFonts w:hint="eastAsia"/>
          <w:color w:val="0D0D0D" w:themeColor="text1" w:themeTint="F2"/>
        </w:rPr>
        <w:t>，同时当前进程的优先级被还原成任务优先级。</w:t>
      </w:r>
      <w:r w:rsidR="001B1A9B" w:rsidRPr="00D2428F">
        <w:rPr>
          <w:rFonts w:hint="eastAsia"/>
          <w:color w:val="0D0D0D" w:themeColor="text1" w:themeTint="F2"/>
        </w:rPr>
        <w:t>同时，对于被阻塞的队列，也会根据等待时间的长短，依次增加其优先级的值。</w:t>
      </w:r>
    </w:p>
    <w:p w14:paraId="65FF380C" w14:textId="3299C80D" w:rsidR="001B1A9B" w:rsidRPr="00D2428F" w:rsidRDefault="001B1A9B" w:rsidP="001A7C2E">
      <w:pPr>
        <w:pStyle w:val="af6"/>
        <w:ind w:left="1145" w:firstLineChars="0" w:firstLine="13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在任务优先级方面，</w:t>
      </w:r>
      <w:r w:rsidR="004C01FA" w:rsidRPr="00D2428F">
        <w:rPr>
          <w:rFonts w:hint="eastAsia"/>
          <w:color w:val="0D0D0D" w:themeColor="text1" w:themeTint="F2"/>
        </w:rPr>
        <w:t>不同任务的任务优先级如下：（结构中第三个元素为优先级）</w:t>
      </w:r>
    </w:p>
    <w:p w14:paraId="2B0E05ED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// test_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lock2.c :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 User space lock test  </w:t>
      </w:r>
    </w:p>
    <w:p w14:paraId="54062A11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b/>
          <w:bCs/>
          <w:color w:val="0D0D0D" w:themeColor="text1" w:themeTint="F2"/>
          <w:kern w:val="0"/>
          <w:sz w:val="18"/>
          <w:szCs w:val="18"/>
          <w:bdr w:val="none" w:sz="0" w:space="0" w:color="auto" w:frame="1"/>
        </w:rPr>
        <w:t>struct</w:t>
      </w: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 task_info task2_4 = {(uint32_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t)&amp;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lock_task1, KERNEL_THREAD,10};  </w:t>
      </w:r>
    </w:p>
    <w:p w14:paraId="0B88A745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b/>
          <w:bCs/>
          <w:color w:val="0D0D0D" w:themeColor="text1" w:themeTint="F2"/>
          <w:kern w:val="0"/>
          <w:sz w:val="18"/>
          <w:szCs w:val="18"/>
          <w:bdr w:val="none" w:sz="0" w:space="0" w:color="auto" w:frame="1"/>
        </w:rPr>
        <w:t>struct</w:t>
      </w: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 task_info task2_5 = {(uint32_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t)&amp;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lock_task2, KERNEL_THREAD,10};  </w:t>
      </w:r>
    </w:p>
    <w:p w14:paraId="1485B46C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  </w:t>
      </w:r>
    </w:p>
    <w:p w14:paraId="6867491B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/* [TASK4] task group to test interrupt */  </w:t>
      </w:r>
    </w:p>
    <w:p w14:paraId="5D6C81A6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// When the task is running, please implement the following system 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call :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  </w:t>
      </w:r>
    </w:p>
    <w:p w14:paraId="26B6AC46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// (1) </w:t>
      </w:r>
      <w:proofErr w:type="spell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sys_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sleep</w:t>
      </w:r>
      <w:proofErr w:type="spell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)  </w:t>
      </w:r>
    </w:p>
    <w:p w14:paraId="48FBD3A5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// (2) </w:t>
      </w:r>
      <w:proofErr w:type="spell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sys_move_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cursor</w:t>
      </w:r>
      <w:proofErr w:type="spell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)  </w:t>
      </w:r>
    </w:p>
    <w:p w14:paraId="7FF32F17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// (3) </w:t>
      </w:r>
      <w:proofErr w:type="spell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sys_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write</w:t>
      </w:r>
      <w:proofErr w:type="spell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)  </w:t>
      </w:r>
    </w:p>
    <w:p w14:paraId="2F627081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b/>
          <w:bCs/>
          <w:color w:val="0D0D0D" w:themeColor="text1" w:themeTint="F2"/>
          <w:kern w:val="0"/>
          <w:sz w:val="18"/>
          <w:szCs w:val="18"/>
          <w:bdr w:val="none" w:sz="0" w:space="0" w:color="auto" w:frame="1"/>
        </w:rPr>
        <w:t>struct</w:t>
      </w: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 task_info task2_6 = {(uint32_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t)&amp;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sleep_task, USER_PROCESS,5};  </w:t>
      </w:r>
    </w:p>
    <w:p w14:paraId="6E82D51C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b/>
          <w:bCs/>
          <w:color w:val="0D0D0D" w:themeColor="text1" w:themeTint="F2"/>
          <w:kern w:val="0"/>
          <w:sz w:val="18"/>
          <w:szCs w:val="18"/>
          <w:bdr w:val="none" w:sz="0" w:space="0" w:color="auto" w:frame="1"/>
        </w:rPr>
        <w:t>struct</w:t>
      </w: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 task_info task2_7 = {(uint32_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t)&amp;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timer_task, USER_PROCESS,5};  </w:t>
      </w:r>
    </w:p>
    <w:p w14:paraId="2C36819E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  </w:t>
      </w:r>
    </w:p>
    <w:p w14:paraId="42175A59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b/>
          <w:bCs/>
          <w:color w:val="0D0D0D" w:themeColor="text1" w:themeTint="F2"/>
          <w:kern w:val="0"/>
          <w:sz w:val="18"/>
          <w:szCs w:val="18"/>
          <w:bdr w:val="none" w:sz="0" w:space="0" w:color="auto" w:frame="1"/>
        </w:rPr>
        <w:t>struct</w:t>
      </w: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 task_info task2_8 = {(uint32_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t)&amp;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printf_task1, USER_PROCESS,40};  </w:t>
      </w:r>
    </w:p>
    <w:p w14:paraId="14F1DAE8" w14:textId="77777777" w:rsidR="004C01FA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b/>
          <w:bCs/>
          <w:color w:val="0D0D0D" w:themeColor="text1" w:themeTint="F2"/>
          <w:kern w:val="0"/>
          <w:sz w:val="18"/>
          <w:szCs w:val="18"/>
          <w:bdr w:val="none" w:sz="0" w:space="0" w:color="auto" w:frame="1"/>
        </w:rPr>
        <w:t>struct</w:t>
      </w: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 task_info task2_9 = {(uint32_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t)&amp;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printf_task2, USER_PROCESS,40};  </w:t>
      </w:r>
    </w:p>
    <w:p w14:paraId="04EA72FA" w14:textId="4FCDF284" w:rsidR="003A78FB" w:rsidRPr="00D2428F" w:rsidRDefault="004C01FA" w:rsidP="004C01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b/>
          <w:bCs/>
          <w:color w:val="0D0D0D" w:themeColor="text1" w:themeTint="F2"/>
          <w:kern w:val="0"/>
          <w:sz w:val="18"/>
          <w:szCs w:val="18"/>
          <w:bdr w:val="none" w:sz="0" w:space="0" w:color="auto" w:frame="1"/>
        </w:rPr>
        <w:t>struct</w:t>
      </w: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 task_info task2_10 = {(uint32_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t)&amp;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dr</w:t>
      </w:r>
      <w:bookmarkStart w:id="2" w:name="_GoBack"/>
      <w:bookmarkEnd w:id="2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awing_task2, USER_PROCESS,40};  </w:t>
      </w:r>
    </w:p>
    <w:p w14:paraId="2B1CB441" w14:textId="3AFDFAC8" w:rsidR="00AF6FA2" w:rsidRPr="00D2428F" w:rsidRDefault="00AF6FA2" w:rsidP="00AF6FA2">
      <w:pPr>
        <w:rPr>
          <w:color w:val="0D0D0D" w:themeColor="text1" w:themeTint="F2"/>
        </w:rPr>
      </w:pPr>
    </w:p>
    <w:p w14:paraId="2F313E29" w14:textId="77777777" w:rsidR="00D2428F" w:rsidRPr="00D2428F" w:rsidRDefault="00D2428F" w:rsidP="00D2428F">
      <w:pPr>
        <w:pStyle w:val="1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Bonus</w:t>
      </w:r>
      <w:r w:rsidRPr="00D2428F">
        <w:rPr>
          <w:rFonts w:hint="eastAsia"/>
          <w:color w:val="0D0D0D" w:themeColor="text1" w:themeTint="F2"/>
        </w:rPr>
        <w:t>设计思路（做</w:t>
      </w:r>
      <w:r w:rsidRPr="00D2428F">
        <w:rPr>
          <w:rFonts w:hint="eastAsia"/>
          <w:color w:val="0D0D0D" w:themeColor="text1" w:themeTint="F2"/>
        </w:rPr>
        <w:t>bonus</w:t>
      </w:r>
      <w:r w:rsidRPr="00D2428F">
        <w:rPr>
          <w:rFonts w:hint="eastAsia"/>
          <w:color w:val="0D0D0D" w:themeColor="text1" w:themeTint="F2"/>
        </w:rPr>
        <w:t>的同学需要写该节）</w:t>
      </w:r>
    </w:p>
    <w:p w14:paraId="6D24929D" w14:textId="3B3C6D7F" w:rsidR="00D2428F" w:rsidRPr="00D2428F" w:rsidRDefault="00D2428F" w:rsidP="00D2428F">
      <w:pPr>
        <w:pStyle w:val="af6"/>
        <w:numPr>
          <w:ilvl w:val="0"/>
          <w:numId w:val="34"/>
        </w:numPr>
        <w:ind w:firstLineChars="0"/>
        <w:rPr>
          <w:color w:val="0D0D0D" w:themeColor="text1" w:themeTint="F2"/>
        </w:rPr>
      </w:pPr>
      <w:r w:rsidRPr="00D2428F">
        <w:rPr>
          <w:color w:val="0D0D0D" w:themeColor="text1" w:themeTint="F2"/>
        </w:rPr>
        <w:t>B</w:t>
      </w:r>
      <w:r w:rsidRPr="00D2428F">
        <w:rPr>
          <w:rFonts w:hint="eastAsia"/>
          <w:color w:val="0D0D0D" w:themeColor="text1" w:themeTint="F2"/>
        </w:rPr>
        <w:t>onus</w:t>
      </w:r>
      <w:r w:rsidRPr="00D2428F">
        <w:rPr>
          <w:rFonts w:hint="eastAsia"/>
          <w:color w:val="0D0D0D" w:themeColor="text1" w:themeTint="F2"/>
        </w:rPr>
        <w:t>设计</w:t>
      </w:r>
    </w:p>
    <w:p w14:paraId="175BC5B6" w14:textId="73123938" w:rsidR="00D2428F" w:rsidRPr="00D2428F" w:rsidRDefault="00D2428F" w:rsidP="00D2428F">
      <w:pPr>
        <w:pStyle w:val="af6"/>
        <w:numPr>
          <w:ilvl w:val="1"/>
          <w:numId w:val="40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将</w:t>
      </w:r>
      <w:proofErr w:type="spellStart"/>
      <w:r w:rsidRPr="00D2428F">
        <w:rPr>
          <w:rFonts w:hint="eastAsia"/>
          <w:color w:val="0D0D0D" w:themeColor="text1" w:themeTint="F2"/>
        </w:rPr>
        <w:t>block</w:t>
      </w:r>
      <w:r w:rsidRPr="00D2428F">
        <w:rPr>
          <w:color w:val="0D0D0D" w:themeColor="text1" w:themeTint="F2"/>
        </w:rPr>
        <w:t>_queue</w:t>
      </w:r>
      <w:proofErr w:type="spellEnd"/>
      <w:r w:rsidRPr="00D2428F">
        <w:rPr>
          <w:rFonts w:hint="eastAsia"/>
          <w:color w:val="0D0D0D" w:themeColor="text1" w:themeTint="F2"/>
        </w:rPr>
        <w:t>队列由</w:t>
      </w:r>
      <w:r w:rsidRPr="00D2428F">
        <w:rPr>
          <w:rFonts w:hint="eastAsia"/>
          <w:color w:val="0D0D0D" w:themeColor="text1" w:themeTint="F2"/>
        </w:rPr>
        <w:t>1</w:t>
      </w:r>
      <w:r w:rsidRPr="00D2428F">
        <w:rPr>
          <w:rFonts w:hint="eastAsia"/>
          <w:color w:val="0D0D0D" w:themeColor="text1" w:themeTint="F2"/>
        </w:rPr>
        <w:t>个更改为</w:t>
      </w:r>
      <w:r w:rsidRPr="00D2428F">
        <w:rPr>
          <w:rFonts w:hint="eastAsia"/>
          <w:color w:val="0D0D0D" w:themeColor="text1" w:themeTint="F2"/>
        </w:rPr>
        <w:t>N</w:t>
      </w:r>
      <w:r w:rsidRPr="00D2428F">
        <w:rPr>
          <w:color w:val="0D0D0D" w:themeColor="text1" w:themeTint="F2"/>
        </w:rPr>
        <w:t>UM_MAX_</w:t>
      </w:r>
      <w:r w:rsidRPr="00D2428F">
        <w:rPr>
          <w:rFonts w:hint="eastAsia"/>
          <w:color w:val="0D0D0D" w:themeColor="text1" w:themeTint="F2"/>
        </w:rPr>
        <w:t>T</w:t>
      </w:r>
      <w:r w:rsidRPr="00D2428F">
        <w:rPr>
          <w:color w:val="0D0D0D" w:themeColor="text1" w:themeTint="F2"/>
        </w:rPr>
        <w:t>ASK</w:t>
      </w:r>
      <w:r w:rsidRPr="00D2428F">
        <w:rPr>
          <w:rFonts w:hint="eastAsia"/>
          <w:color w:val="0D0D0D" w:themeColor="text1" w:themeTint="F2"/>
        </w:rPr>
        <w:t>个，并将</w:t>
      </w:r>
      <w:r w:rsidRPr="00D2428F">
        <w:rPr>
          <w:rFonts w:hint="eastAsia"/>
          <w:color w:val="0D0D0D" w:themeColor="text1" w:themeTint="F2"/>
        </w:rPr>
        <w:t>l</w:t>
      </w:r>
      <w:r w:rsidRPr="00D2428F">
        <w:rPr>
          <w:color w:val="0D0D0D" w:themeColor="text1" w:themeTint="F2"/>
        </w:rPr>
        <w:t>ock</w:t>
      </w:r>
      <w:r w:rsidRPr="00D2428F">
        <w:rPr>
          <w:rFonts w:hint="eastAsia"/>
          <w:color w:val="0D0D0D" w:themeColor="text1" w:themeTint="F2"/>
        </w:rPr>
        <w:t>的数据结构增加</w:t>
      </w:r>
      <w:r w:rsidRPr="00D2428F">
        <w:rPr>
          <w:rFonts w:hint="eastAsia"/>
          <w:color w:val="0D0D0D" w:themeColor="text1" w:themeTint="F2"/>
        </w:rPr>
        <w:t>id</w:t>
      </w:r>
      <w:r w:rsidRPr="00D2428F">
        <w:rPr>
          <w:rFonts w:hint="eastAsia"/>
          <w:color w:val="0D0D0D" w:themeColor="text1" w:themeTint="F2"/>
        </w:rPr>
        <w:t>值。</w:t>
      </w:r>
    </w:p>
    <w:p w14:paraId="7827E7C8" w14:textId="7D832040" w:rsidR="00D2428F" w:rsidRPr="00D2428F" w:rsidRDefault="00D2428F" w:rsidP="00D2428F">
      <w:pPr>
        <w:pStyle w:val="af6"/>
        <w:numPr>
          <w:ilvl w:val="1"/>
          <w:numId w:val="40"/>
        </w:numPr>
        <w:ind w:firstLineChars="0"/>
        <w:rPr>
          <w:rFonts w:hint="eastAsia"/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在锁初始化时，将</w:t>
      </w:r>
      <w:r w:rsidRPr="00D2428F">
        <w:rPr>
          <w:rFonts w:hint="eastAsia"/>
          <w:color w:val="0D0D0D" w:themeColor="text1" w:themeTint="F2"/>
        </w:rPr>
        <w:t>lock</w:t>
      </w:r>
      <w:r w:rsidRPr="00D2428F">
        <w:rPr>
          <w:color w:val="0D0D0D" w:themeColor="text1" w:themeTint="F2"/>
        </w:rPr>
        <w:t>-</w:t>
      </w:r>
      <w:r w:rsidRPr="00D2428F">
        <w:rPr>
          <w:rFonts w:hint="eastAsia"/>
          <w:color w:val="0D0D0D" w:themeColor="text1" w:themeTint="F2"/>
        </w:rPr>
        <w:t>&gt;</w:t>
      </w:r>
      <w:r w:rsidRPr="00D2428F">
        <w:rPr>
          <w:color w:val="0D0D0D" w:themeColor="text1" w:themeTint="F2"/>
        </w:rPr>
        <w:t>id</w:t>
      </w:r>
      <w:r w:rsidRPr="00D2428F">
        <w:rPr>
          <w:rFonts w:hint="eastAsia"/>
          <w:color w:val="0D0D0D" w:themeColor="text1" w:themeTint="F2"/>
        </w:rPr>
        <w:t>依次增加，锁的申请和释放的阻塞队列编号，对应</w:t>
      </w:r>
      <w:r w:rsidRPr="00D2428F">
        <w:rPr>
          <w:rFonts w:hint="eastAsia"/>
          <w:color w:val="0D0D0D" w:themeColor="text1" w:themeTint="F2"/>
        </w:rPr>
        <w:t>lock</w:t>
      </w:r>
      <w:r w:rsidRPr="00D2428F">
        <w:rPr>
          <w:color w:val="0D0D0D" w:themeColor="text1" w:themeTint="F2"/>
        </w:rPr>
        <w:t>-</w:t>
      </w:r>
      <w:r w:rsidRPr="00D2428F">
        <w:rPr>
          <w:rFonts w:hint="eastAsia"/>
          <w:color w:val="0D0D0D" w:themeColor="text1" w:themeTint="F2"/>
        </w:rPr>
        <w:t>&gt;</w:t>
      </w:r>
      <w:r w:rsidRPr="00D2428F">
        <w:rPr>
          <w:color w:val="0D0D0D" w:themeColor="text1" w:themeTint="F2"/>
        </w:rPr>
        <w:t>id</w:t>
      </w:r>
      <w:r w:rsidRPr="00D2428F">
        <w:rPr>
          <w:rFonts w:hint="eastAsia"/>
          <w:color w:val="0D0D0D" w:themeColor="text1" w:themeTint="F2"/>
        </w:rPr>
        <w:t>的值</w:t>
      </w:r>
    </w:p>
    <w:p w14:paraId="3C8AAD90" w14:textId="2A7928B2" w:rsidR="00D2428F" w:rsidRPr="00D2428F" w:rsidRDefault="00D2428F" w:rsidP="00E66FF2">
      <w:pPr>
        <w:pStyle w:val="af6"/>
        <w:numPr>
          <w:ilvl w:val="0"/>
          <w:numId w:val="34"/>
        </w:numPr>
        <w:ind w:firstLineChars="0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测试用例</w:t>
      </w:r>
    </w:p>
    <w:p w14:paraId="051AF3D5" w14:textId="4E6DFE25" w:rsidR="00D2428F" w:rsidRPr="00D2428F" w:rsidRDefault="00D2428F" w:rsidP="00D2428F">
      <w:pPr>
        <w:pStyle w:val="af6"/>
        <w:ind w:left="1144" w:firstLineChars="0" w:firstLine="0"/>
        <w:rPr>
          <w:rFonts w:hint="eastAsia"/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本次实验中，我增加了一个</w:t>
      </w:r>
      <w:r w:rsidRPr="00D2428F">
        <w:rPr>
          <w:rFonts w:hint="eastAsia"/>
          <w:color w:val="0D0D0D" w:themeColor="text1" w:themeTint="F2"/>
        </w:rPr>
        <w:t>lock</w:t>
      </w:r>
      <w:r w:rsidRPr="00D2428F">
        <w:rPr>
          <w:color w:val="0D0D0D" w:themeColor="text1" w:themeTint="F2"/>
        </w:rPr>
        <w:t>_test3</w:t>
      </w:r>
      <w:r w:rsidRPr="00D2428F">
        <w:rPr>
          <w:rFonts w:hint="eastAsia"/>
          <w:color w:val="0D0D0D" w:themeColor="text1" w:themeTint="F2"/>
        </w:rPr>
        <w:t>文件，利用三个任务，抢占两个锁。任务一先抢占锁</w:t>
      </w:r>
      <w:r w:rsidRPr="00D2428F">
        <w:rPr>
          <w:rFonts w:hint="eastAsia"/>
          <w:color w:val="0D0D0D" w:themeColor="text1" w:themeTint="F2"/>
        </w:rPr>
        <w:t>1</w:t>
      </w:r>
      <w:r w:rsidRPr="00D2428F">
        <w:rPr>
          <w:rFonts w:hint="eastAsia"/>
          <w:color w:val="0D0D0D" w:themeColor="text1" w:themeTint="F2"/>
        </w:rPr>
        <w:t>，后抢占锁</w:t>
      </w:r>
      <w:r w:rsidRPr="00D2428F">
        <w:rPr>
          <w:rFonts w:hint="eastAsia"/>
          <w:color w:val="0D0D0D" w:themeColor="text1" w:themeTint="F2"/>
        </w:rPr>
        <w:t>2</w:t>
      </w:r>
      <w:r w:rsidRPr="00D2428F">
        <w:rPr>
          <w:rFonts w:hint="eastAsia"/>
          <w:color w:val="0D0D0D" w:themeColor="text1" w:themeTint="F2"/>
        </w:rPr>
        <w:t>；</w:t>
      </w:r>
      <w:r w:rsidRPr="00D2428F">
        <w:rPr>
          <w:rFonts w:hint="eastAsia"/>
          <w:color w:val="0D0D0D" w:themeColor="text1" w:themeTint="F2"/>
        </w:rPr>
        <w:t>任务</w:t>
      </w:r>
      <w:r w:rsidRPr="00D2428F">
        <w:rPr>
          <w:rFonts w:hint="eastAsia"/>
          <w:color w:val="0D0D0D" w:themeColor="text1" w:themeTint="F2"/>
        </w:rPr>
        <w:t>而</w:t>
      </w:r>
      <w:r w:rsidRPr="00D2428F">
        <w:rPr>
          <w:rFonts w:hint="eastAsia"/>
          <w:color w:val="0D0D0D" w:themeColor="text1" w:themeTint="F2"/>
        </w:rPr>
        <w:t>先抢占锁</w:t>
      </w:r>
      <w:r w:rsidRPr="00D2428F">
        <w:rPr>
          <w:color w:val="0D0D0D" w:themeColor="text1" w:themeTint="F2"/>
        </w:rPr>
        <w:t>2</w:t>
      </w:r>
      <w:r w:rsidRPr="00D2428F">
        <w:rPr>
          <w:rFonts w:hint="eastAsia"/>
          <w:color w:val="0D0D0D" w:themeColor="text1" w:themeTint="F2"/>
        </w:rPr>
        <w:t>，后抢占锁</w:t>
      </w:r>
      <w:r w:rsidRPr="00D2428F">
        <w:rPr>
          <w:color w:val="0D0D0D" w:themeColor="text1" w:themeTint="F2"/>
        </w:rPr>
        <w:t>1</w:t>
      </w:r>
      <w:r w:rsidRPr="00D2428F">
        <w:rPr>
          <w:rFonts w:hint="eastAsia"/>
          <w:color w:val="0D0D0D" w:themeColor="text1" w:themeTint="F2"/>
        </w:rPr>
        <w:t>。任务三只抢占锁</w:t>
      </w:r>
      <w:r w:rsidRPr="00D2428F">
        <w:rPr>
          <w:rFonts w:hint="eastAsia"/>
          <w:color w:val="0D0D0D" w:themeColor="text1" w:themeTint="F2"/>
        </w:rPr>
        <w:t>1</w:t>
      </w:r>
      <w:r w:rsidRPr="00D2428F">
        <w:rPr>
          <w:rFonts w:hint="eastAsia"/>
          <w:color w:val="0D0D0D" w:themeColor="text1" w:themeTint="F2"/>
        </w:rPr>
        <w:t>。但由于进行本次实验的时间较紧，</w:t>
      </w:r>
      <w:proofErr w:type="spellStart"/>
      <w:r w:rsidRPr="00D2428F">
        <w:rPr>
          <w:rFonts w:hint="eastAsia"/>
          <w:color w:val="0D0D0D" w:themeColor="text1" w:themeTint="F2"/>
        </w:rPr>
        <w:t>lock</w:t>
      </w:r>
      <w:r w:rsidRPr="00D2428F">
        <w:rPr>
          <w:color w:val="0D0D0D" w:themeColor="text1" w:themeTint="F2"/>
        </w:rPr>
        <w:t>_id</w:t>
      </w:r>
      <w:proofErr w:type="spellEnd"/>
      <w:r w:rsidRPr="00D2428F">
        <w:rPr>
          <w:rFonts w:hint="eastAsia"/>
          <w:color w:val="0D0D0D" w:themeColor="text1" w:themeTint="F2"/>
        </w:rPr>
        <w:t>的初始化值出现了不为</w:t>
      </w:r>
      <w:r w:rsidRPr="00D2428F">
        <w:rPr>
          <w:rFonts w:hint="eastAsia"/>
          <w:color w:val="0D0D0D" w:themeColor="text1" w:themeTint="F2"/>
        </w:rPr>
        <w:t>0</w:t>
      </w:r>
      <w:r w:rsidRPr="00D2428F">
        <w:rPr>
          <w:rFonts w:hint="eastAsia"/>
          <w:color w:val="0D0D0D" w:themeColor="text1" w:themeTint="F2"/>
        </w:rPr>
        <w:t>的现象，需要在后续更改</w:t>
      </w:r>
      <w:proofErr w:type="spellStart"/>
      <w:r w:rsidRPr="00D2428F">
        <w:rPr>
          <w:rFonts w:hint="eastAsia"/>
          <w:color w:val="0D0D0D" w:themeColor="text1" w:themeTint="F2"/>
        </w:rPr>
        <w:t>c</w:t>
      </w:r>
      <w:r w:rsidRPr="00D2428F">
        <w:rPr>
          <w:color w:val="0D0D0D" w:themeColor="text1" w:themeTint="F2"/>
        </w:rPr>
        <w:t>reateimage</w:t>
      </w:r>
      <w:proofErr w:type="spellEnd"/>
      <w:r w:rsidRPr="00D2428F">
        <w:rPr>
          <w:rFonts w:hint="eastAsia"/>
          <w:color w:val="0D0D0D" w:themeColor="text1" w:themeTint="F2"/>
        </w:rPr>
        <w:t>来修复这一问题。</w:t>
      </w:r>
    </w:p>
    <w:p w14:paraId="6E40FF7D" w14:textId="6A3C8CB1" w:rsidR="003A78FB" w:rsidRPr="00D2428F" w:rsidRDefault="000B7443" w:rsidP="003A78FB">
      <w:pPr>
        <w:pStyle w:val="1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关键函数功能</w:t>
      </w:r>
    </w:p>
    <w:p w14:paraId="33F1BED3" w14:textId="3A7B695E" w:rsidR="0024200B" w:rsidRPr="00D2428F" w:rsidRDefault="000D411D">
      <w:pPr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请列出你觉得重要的代码片段、函数或模块（可以是开发的重要功能，也可以是调试时</w:t>
      </w:r>
      <w:r w:rsidRPr="00D2428F">
        <w:rPr>
          <w:rFonts w:hint="eastAsia"/>
          <w:color w:val="0D0D0D" w:themeColor="text1" w:themeTint="F2"/>
        </w:rPr>
        <w:lastRenderedPageBreak/>
        <w:t>遇到问题的片段</w:t>
      </w:r>
      <w:r w:rsidRPr="00D2428F">
        <w:rPr>
          <w:rFonts w:hint="eastAsia"/>
          <w:color w:val="0D0D0D" w:themeColor="text1" w:themeTint="F2"/>
        </w:rPr>
        <w:t>/</w:t>
      </w:r>
      <w:r w:rsidRPr="00D2428F">
        <w:rPr>
          <w:rFonts w:hint="eastAsia"/>
          <w:color w:val="0D0D0D" w:themeColor="text1" w:themeTint="F2"/>
        </w:rPr>
        <w:t>函数</w:t>
      </w:r>
      <w:r w:rsidRPr="00D2428F">
        <w:rPr>
          <w:rFonts w:hint="eastAsia"/>
          <w:color w:val="0D0D0D" w:themeColor="text1" w:themeTint="F2"/>
        </w:rPr>
        <w:t>/</w:t>
      </w:r>
      <w:r w:rsidRPr="00D2428F">
        <w:rPr>
          <w:rFonts w:hint="eastAsia"/>
          <w:color w:val="0D0D0D" w:themeColor="text1" w:themeTint="F2"/>
        </w:rPr>
        <w:t>模块）</w:t>
      </w:r>
    </w:p>
    <w:p w14:paraId="2B861570" w14:textId="43BB6CBD" w:rsidR="004C01FA" w:rsidRPr="00D2428F" w:rsidRDefault="004C01FA">
      <w:pPr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重要函数片段：</w:t>
      </w:r>
    </w:p>
    <w:p w14:paraId="08476B46" w14:textId="6A29A873" w:rsidR="004C01FA" w:rsidRPr="00D2428F" w:rsidRDefault="004C01FA">
      <w:pPr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本次</w:t>
      </w:r>
      <w:r w:rsidRPr="00D2428F">
        <w:rPr>
          <w:rFonts w:hint="eastAsia"/>
          <w:color w:val="0D0D0D" w:themeColor="text1" w:themeTint="F2"/>
        </w:rPr>
        <w:t>P</w:t>
      </w:r>
      <w:r w:rsidRPr="00D2428F">
        <w:rPr>
          <w:color w:val="0D0D0D" w:themeColor="text1" w:themeTint="F2"/>
        </w:rPr>
        <w:t>CB</w:t>
      </w:r>
      <w:r w:rsidRPr="00D2428F">
        <w:rPr>
          <w:rFonts w:hint="eastAsia"/>
          <w:color w:val="0D0D0D" w:themeColor="text1" w:themeTint="F2"/>
        </w:rPr>
        <w:t>初始化中，对于</w:t>
      </w:r>
      <w:r w:rsidRPr="00D2428F">
        <w:rPr>
          <w:rFonts w:hint="eastAsia"/>
          <w:color w:val="0D0D0D" w:themeColor="text1" w:themeTint="F2"/>
        </w:rPr>
        <w:t>ra</w:t>
      </w:r>
      <w:r w:rsidRPr="00D2428F">
        <w:rPr>
          <w:rFonts w:hint="eastAsia"/>
          <w:color w:val="0D0D0D" w:themeColor="text1" w:themeTint="F2"/>
        </w:rPr>
        <w:t>寄存器等设置：</w:t>
      </w:r>
    </w:p>
    <w:p w14:paraId="0E6D4629" w14:textId="77777777" w:rsidR="004C01FA" w:rsidRPr="00D2428F" w:rsidRDefault="004C01FA" w:rsidP="004C01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proofErr w:type="spell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pcb</w:t>
      </w:r>
      <w:proofErr w:type="spell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queue_id</w:t>
      </w:r>
      <w:proofErr w:type="spellEnd"/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kernel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_context.regs</w:t>
      </w:r>
      <w:proofErr w:type="spell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[31]= (uint32_t)reset_cp0;  </w:t>
      </w:r>
    </w:p>
    <w:p w14:paraId="11294EB1" w14:textId="77777777" w:rsidR="004C01FA" w:rsidRPr="00D2428F" w:rsidRDefault="004C01FA" w:rsidP="004C01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pcb[queue_id</w:t>
      </w:r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].kernel_context.cp0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_epc = lock_tasks[i]-&gt;entry_point;  </w:t>
      </w:r>
    </w:p>
    <w:p w14:paraId="78BC8DD3" w14:textId="77777777" w:rsidR="004C01FA" w:rsidRPr="00D2428F" w:rsidRDefault="004C01FA" w:rsidP="004C01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0D0D0D" w:themeColor="text1" w:themeTint="F2"/>
          <w:kern w:val="0"/>
          <w:sz w:val="18"/>
          <w:szCs w:val="18"/>
        </w:rPr>
      </w:pPr>
      <w:proofErr w:type="spell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pcb</w:t>
      </w:r>
      <w:proofErr w:type="spell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queue_id</w:t>
      </w:r>
      <w:proofErr w:type="spellEnd"/>
      <w:proofErr w:type="gramStart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].kernel_context.cp0</w:t>
      </w:r>
      <w:proofErr w:type="gramEnd"/>
      <w:r w:rsidRPr="00D2428F">
        <w:rPr>
          <w:rFonts w:ascii="Consolas" w:hAnsi="Consolas" w:cs="Consolas"/>
          <w:color w:val="0D0D0D" w:themeColor="text1" w:themeTint="F2"/>
          <w:kern w:val="0"/>
          <w:sz w:val="18"/>
          <w:szCs w:val="18"/>
          <w:bdr w:val="none" w:sz="0" w:space="0" w:color="auto" w:frame="1"/>
        </w:rPr>
        <w:t>_status=0x10008003; </w:t>
      </w:r>
    </w:p>
    <w:p w14:paraId="5B3023AF" w14:textId="372A8149" w:rsidR="004C01FA" w:rsidRPr="00D2428F" w:rsidRDefault="00C22957">
      <w:pPr>
        <w:rPr>
          <w:color w:val="0D0D0D" w:themeColor="text1" w:themeTint="F2"/>
        </w:rPr>
      </w:pPr>
      <w:proofErr w:type="spellStart"/>
      <w:r w:rsidRPr="00D2428F">
        <w:rPr>
          <w:color w:val="0D0D0D" w:themeColor="text1" w:themeTint="F2"/>
        </w:rPr>
        <w:t>prioity_queue_push</w:t>
      </w:r>
      <w:proofErr w:type="spellEnd"/>
      <w:r w:rsidRPr="00D2428F">
        <w:rPr>
          <w:rFonts w:hint="eastAsia"/>
          <w:color w:val="0D0D0D" w:themeColor="text1" w:themeTint="F2"/>
        </w:rPr>
        <w:t>（）的根据优先级将任务置入就绪队列的操作。</w:t>
      </w:r>
    </w:p>
    <w:p w14:paraId="5C32695C" w14:textId="77777777" w:rsidR="0024200B" w:rsidRPr="00D2428F" w:rsidRDefault="0024200B">
      <w:pPr>
        <w:rPr>
          <w:color w:val="0D0D0D" w:themeColor="text1" w:themeTint="F2"/>
        </w:rPr>
      </w:pPr>
    </w:p>
    <w:p w14:paraId="1DC5CAE2" w14:textId="77777777" w:rsidR="00534B37" w:rsidRPr="00D2428F" w:rsidRDefault="006F0480">
      <w:pPr>
        <w:pStyle w:val="af"/>
        <w:rPr>
          <w:color w:val="0D0D0D" w:themeColor="text1" w:themeTint="F2"/>
        </w:rPr>
      </w:pPr>
      <w:r w:rsidRPr="00D2428F">
        <w:rPr>
          <w:rFonts w:hint="eastAsia"/>
          <w:color w:val="0D0D0D" w:themeColor="text1" w:themeTint="F2"/>
        </w:rPr>
        <w:t>参考文献</w:t>
      </w:r>
    </w:p>
    <w:p w14:paraId="48050782" w14:textId="3D35228E" w:rsidR="00534B37" w:rsidRPr="00D2428F" w:rsidRDefault="004C01FA" w:rsidP="001C1F75">
      <w:pPr>
        <w:pStyle w:val="af0"/>
        <w:numPr>
          <w:ilvl w:val="0"/>
          <w:numId w:val="32"/>
        </w:numPr>
        <w:ind w:firstLine="0"/>
        <w:rPr>
          <w:color w:val="0D0D0D" w:themeColor="text1" w:themeTint="F2"/>
        </w:rPr>
      </w:pPr>
      <w:r w:rsidRPr="00D2428F">
        <w:rPr>
          <w:color w:val="0D0D0D" w:themeColor="text1" w:themeTint="F2"/>
        </w:rPr>
        <w:t>project_2_partII_guide_book</w:t>
      </w:r>
    </w:p>
    <w:sectPr w:rsidR="00534B37" w:rsidRPr="00D2428F" w:rsidSect="00534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BB23C" w14:textId="77777777" w:rsidR="0042353C" w:rsidRDefault="0042353C">
      <w:r>
        <w:separator/>
      </w:r>
    </w:p>
  </w:endnote>
  <w:endnote w:type="continuationSeparator" w:id="0">
    <w:p w14:paraId="34C7F9B0" w14:textId="77777777" w:rsidR="0042353C" w:rsidRDefault="0042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5D2FF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06D91">
      <w:rPr>
        <w:rStyle w:val="a8"/>
        <w:noProof/>
      </w:rPr>
      <w:t>2</w:t>
    </w:r>
    <w:r>
      <w:rPr>
        <w:rStyle w:val="a8"/>
      </w:rPr>
      <w:fldChar w:fldCharType="end"/>
    </w:r>
  </w:p>
  <w:p w14:paraId="05AC35C4" w14:textId="77777777"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FA3D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7874">
      <w:rPr>
        <w:rStyle w:val="a8"/>
        <w:noProof/>
      </w:rPr>
      <w:t>3</w:t>
    </w:r>
    <w:r>
      <w:rPr>
        <w:rStyle w:val="a8"/>
      </w:rPr>
      <w:fldChar w:fldCharType="end"/>
    </w:r>
  </w:p>
  <w:p w14:paraId="13B6CCA1" w14:textId="77777777"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9B541" w14:textId="77777777" w:rsidR="0042353C" w:rsidRDefault="0042353C">
      <w:r>
        <w:separator/>
      </w:r>
    </w:p>
  </w:footnote>
  <w:footnote w:type="continuationSeparator" w:id="0">
    <w:p w14:paraId="17BC83ED" w14:textId="77777777" w:rsidR="0042353C" w:rsidRDefault="00423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FE4AF" w14:textId="77777777" w:rsidR="00534B37" w:rsidRDefault="00881411" w:rsidP="00881411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2016 - 2017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E9AED" w14:textId="2C05CD61"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910D68">
      <w:fldChar w:fldCharType="separate"/>
    </w:r>
    <w:r w:rsidR="00D2428F">
      <w:rPr>
        <w:rFonts w:hint="eastAsia"/>
        <w:noProof/>
      </w:rPr>
      <w:t>Project2 A Simple Kernel</w:t>
    </w:r>
    <w:r w:rsidR="00D2428F">
      <w:rPr>
        <w:rFonts w:hint="eastAsia"/>
        <w:noProof/>
      </w:rPr>
      <w:t>设计文档（</w:t>
    </w:r>
    <w:r w:rsidR="00D2428F">
      <w:rPr>
        <w:rFonts w:hint="eastAsia"/>
        <w:noProof/>
      </w:rPr>
      <w:t>Part II</w:t>
    </w:r>
    <w:r w:rsidR="00D2428F">
      <w:rPr>
        <w:rFonts w:hint="eastAsia"/>
        <w:noProof/>
      </w:rPr>
      <w:t>）</w: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D3FCC" w14:textId="776FDE02"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4108FC">
      <w:rPr>
        <w:rFonts w:hint="eastAsia"/>
      </w:rPr>
      <w:t xml:space="preserve"> 2019 - 2020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2FB"/>
    <w:multiLevelType w:val="hybridMultilevel"/>
    <w:tmpl w:val="ED428FE0"/>
    <w:lvl w:ilvl="0" w:tplc="DC9CD320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" w15:restartNumberingAfterBreak="0">
    <w:nsid w:val="0B7543D8"/>
    <w:multiLevelType w:val="hybridMultilevel"/>
    <w:tmpl w:val="A76665C8"/>
    <w:lvl w:ilvl="0" w:tplc="1E54DE8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2" w15:restartNumberingAfterBreak="0">
    <w:nsid w:val="11A05A2A"/>
    <w:multiLevelType w:val="multilevel"/>
    <w:tmpl w:val="8CCC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29671129"/>
    <w:multiLevelType w:val="hybridMultilevel"/>
    <w:tmpl w:val="D2A6E552"/>
    <w:lvl w:ilvl="0" w:tplc="7D4643C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6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3D830BD3"/>
    <w:multiLevelType w:val="multilevel"/>
    <w:tmpl w:val="8EB6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41EF38F7"/>
    <w:multiLevelType w:val="hybridMultilevel"/>
    <w:tmpl w:val="780E1524"/>
    <w:lvl w:ilvl="0" w:tplc="780CFD78">
      <w:start w:val="1"/>
      <w:numFmt w:val="decimal"/>
      <w:lvlText w:val="（%1）"/>
      <w:lvlJc w:val="left"/>
      <w:pPr>
        <w:ind w:left="114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23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24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560F3309"/>
    <w:multiLevelType w:val="hybridMultilevel"/>
    <w:tmpl w:val="90A80C68"/>
    <w:lvl w:ilvl="0" w:tplc="E4701B8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29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723C2F0B"/>
    <w:multiLevelType w:val="hybridMultilevel"/>
    <w:tmpl w:val="EC9CC54C"/>
    <w:lvl w:ilvl="0" w:tplc="F7CE5CE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5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6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7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8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9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6"/>
  </w:num>
  <w:num w:numId="4">
    <w:abstractNumId w:val="39"/>
  </w:num>
  <w:num w:numId="5">
    <w:abstractNumId w:val="14"/>
  </w:num>
  <w:num w:numId="6">
    <w:abstractNumId w:val="13"/>
  </w:num>
  <w:num w:numId="7">
    <w:abstractNumId w:val="29"/>
  </w:num>
  <w:num w:numId="8">
    <w:abstractNumId w:val="12"/>
  </w:num>
  <w:num w:numId="9">
    <w:abstractNumId w:val="18"/>
  </w:num>
  <w:num w:numId="10">
    <w:abstractNumId w:val="26"/>
  </w:num>
  <w:num w:numId="11">
    <w:abstractNumId w:val="33"/>
  </w:num>
  <w:num w:numId="12">
    <w:abstractNumId w:val="36"/>
  </w:num>
  <w:num w:numId="13">
    <w:abstractNumId w:val="16"/>
  </w:num>
  <w:num w:numId="14">
    <w:abstractNumId w:val="8"/>
  </w:num>
  <w:num w:numId="15">
    <w:abstractNumId w:val="32"/>
  </w:num>
  <w:num w:numId="16">
    <w:abstractNumId w:val="24"/>
  </w:num>
  <w:num w:numId="17">
    <w:abstractNumId w:val="31"/>
  </w:num>
  <w:num w:numId="18">
    <w:abstractNumId w:val="11"/>
  </w:num>
  <w:num w:numId="19">
    <w:abstractNumId w:val="17"/>
  </w:num>
  <w:num w:numId="20">
    <w:abstractNumId w:val="5"/>
  </w:num>
  <w:num w:numId="21">
    <w:abstractNumId w:val="27"/>
  </w:num>
  <w:num w:numId="22">
    <w:abstractNumId w:val="38"/>
  </w:num>
  <w:num w:numId="23">
    <w:abstractNumId w:val="3"/>
  </w:num>
  <w:num w:numId="24">
    <w:abstractNumId w:val="7"/>
  </w:num>
  <w:num w:numId="25">
    <w:abstractNumId w:val="21"/>
  </w:num>
  <w:num w:numId="26">
    <w:abstractNumId w:val="10"/>
  </w:num>
  <w:num w:numId="27">
    <w:abstractNumId w:val="20"/>
  </w:num>
  <w:num w:numId="28">
    <w:abstractNumId w:val="25"/>
  </w:num>
  <w:num w:numId="29">
    <w:abstractNumId w:val="15"/>
  </w:num>
  <w:num w:numId="30">
    <w:abstractNumId w:val="37"/>
  </w:num>
  <w:num w:numId="31">
    <w:abstractNumId w:val="23"/>
  </w:num>
  <w:num w:numId="32">
    <w:abstractNumId w:val="4"/>
  </w:num>
  <w:num w:numId="33">
    <w:abstractNumId w:val="35"/>
  </w:num>
  <w:num w:numId="34">
    <w:abstractNumId w:val="22"/>
  </w:num>
  <w:num w:numId="35">
    <w:abstractNumId w:val="9"/>
  </w:num>
  <w:num w:numId="36">
    <w:abstractNumId w:val="1"/>
  </w:num>
  <w:num w:numId="37">
    <w:abstractNumId w:val="28"/>
  </w:num>
  <w:num w:numId="38">
    <w:abstractNumId w:val="0"/>
  </w:num>
  <w:num w:numId="39">
    <w:abstractNumId w:val="34"/>
  </w:num>
  <w:num w:numId="40">
    <w:abstractNumId w:val="19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07D67"/>
    <w:rsid w:val="0004069A"/>
    <w:rsid w:val="000632E0"/>
    <w:rsid w:val="000B7443"/>
    <w:rsid w:val="000D411D"/>
    <w:rsid w:val="001957E1"/>
    <w:rsid w:val="001A7C2E"/>
    <w:rsid w:val="001B1A9B"/>
    <w:rsid w:val="001D4426"/>
    <w:rsid w:val="00236334"/>
    <w:rsid w:val="0024200B"/>
    <w:rsid w:val="0028368C"/>
    <w:rsid w:val="002C74DB"/>
    <w:rsid w:val="00375F81"/>
    <w:rsid w:val="00393F2F"/>
    <w:rsid w:val="003A78FB"/>
    <w:rsid w:val="003D2A19"/>
    <w:rsid w:val="003E6408"/>
    <w:rsid w:val="00404197"/>
    <w:rsid w:val="004108FC"/>
    <w:rsid w:val="0042353C"/>
    <w:rsid w:val="004C004C"/>
    <w:rsid w:val="004C01FA"/>
    <w:rsid w:val="004F5FA4"/>
    <w:rsid w:val="00534B37"/>
    <w:rsid w:val="0054258E"/>
    <w:rsid w:val="005F64A4"/>
    <w:rsid w:val="00607BA5"/>
    <w:rsid w:val="00675141"/>
    <w:rsid w:val="006F0480"/>
    <w:rsid w:val="007848D0"/>
    <w:rsid w:val="007D55F4"/>
    <w:rsid w:val="00812508"/>
    <w:rsid w:val="00881411"/>
    <w:rsid w:val="00881BC8"/>
    <w:rsid w:val="008A069B"/>
    <w:rsid w:val="008C6A2B"/>
    <w:rsid w:val="008E23F4"/>
    <w:rsid w:val="00910D68"/>
    <w:rsid w:val="00AA2D97"/>
    <w:rsid w:val="00AA3B74"/>
    <w:rsid w:val="00AE137F"/>
    <w:rsid w:val="00AF6FA2"/>
    <w:rsid w:val="00B008C7"/>
    <w:rsid w:val="00B5334D"/>
    <w:rsid w:val="00B831E1"/>
    <w:rsid w:val="00BF76E2"/>
    <w:rsid w:val="00C22957"/>
    <w:rsid w:val="00C94584"/>
    <w:rsid w:val="00CB1FF6"/>
    <w:rsid w:val="00CC6008"/>
    <w:rsid w:val="00D117F2"/>
    <w:rsid w:val="00D2428F"/>
    <w:rsid w:val="00DC264C"/>
    <w:rsid w:val="00E06D91"/>
    <w:rsid w:val="00E27874"/>
    <w:rsid w:val="00EC190D"/>
    <w:rsid w:val="00EC20A7"/>
    <w:rsid w:val="00F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79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3A78FB"/>
    <w:pPr>
      <w:ind w:firstLineChars="200" w:firstLine="420"/>
    </w:pPr>
  </w:style>
  <w:style w:type="paragraph" w:customStyle="1" w:styleId="alt">
    <w:name w:val="alt"/>
    <w:basedOn w:val="a"/>
    <w:rsid w:val="004C01FA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1"/>
    <w:rsid w:val="004C01FA"/>
  </w:style>
  <w:style w:type="character" w:customStyle="1" w:styleId="keyword">
    <w:name w:val="keyword"/>
    <w:basedOn w:val="a1"/>
    <w:rsid w:val="004C01FA"/>
  </w:style>
  <w:style w:type="character" w:customStyle="1" w:styleId="10">
    <w:name w:val="标题 1 字符"/>
    <w:basedOn w:val="a1"/>
    <w:link w:val="1"/>
    <w:rsid w:val="00D2428F"/>
    <w:rPr>
      <w:rFonts w:ascii="Arial" w:eastAsia="黑体" w:hAnsi="Arial"/>
      <w:kern w:val="4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D:\work-report\template\FS小组报告模板（201202版）.dotx</Template>
  <TotalTime>56</TotalTime>
  <Pages>3</Pages>
  <Words>417</Words>
  <Characters>2378</Characters>
  <Application>Microsoft Office Word</Application>
  <DocSecurity>0</DocSecurity>
  <Lines>19</Lines>
  <Paragraphs>5</Paragraphs>
  <ScaleCrop>false</ScaleCrop>
  <Company>国家智能计算机研究开发中心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VincentTsai</cp:lastModifiedBy>
  <cp:revision>8</cp:revision>
  <cp:lastPrinted>2001-07-04T02:49:00Z</cp:lastPrinted>
  <dcterms:created xsi:type="dcterms:W3CDTF">2019-10-01T03:20:00Z</dcterms:created>
  <dcterms:modified xsi:type="dcterms:W3CDTF">2019-10-14T04:23:00Z</dcterms:modified>
  <cp:category>技术报告</cp:category>
</cp:coreProperties>
</file>