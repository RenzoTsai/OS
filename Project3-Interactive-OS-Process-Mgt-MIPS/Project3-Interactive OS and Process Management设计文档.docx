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02DAA" w14:textId="77777777" w:rsidR="00534B37" w:rsidRPr="00C85253" w:rsidRDefault="000B7443">
      <w:pPr>
        <w:pStyle w:val="a4"/>
        <w:rPr>
          <w:sz w:val="30"/>
          <w:szCs w:val="30"/>
        </w:rPr>
      </w:pPr>
      <w:r w:rsidRPr="00C85253">
        <w:rPr>
          <w:rFonts w:hint="eastAsia"/>
          <w:sz w:val="30"/>
          <w:szCs w:val="30"/>
        </w:rPr>
        <w:t>Projec</w:t>
      </w:r>
      <w:r w:rsidR="003D2A19" w:rsidRPr="00C85253">
        <w:rPr>
          <w:rFonts w:hint="eastAsia"/>
          <w:sz w:val="30"/>
          <w:szCs w:val="30"/>
        </w:rPr>
        <w:t>t</w:t>
      </w:r>
      <w:r w:rsidR="00C85253" w:rsidRPr="00C85253">
        <w:rPr>
          <w:sz w:val="30"/>
          <w:szCs w:val="30"/>
        </w:rPr>
        <w:t xml:space="preserve"> 3</w:t>
      </w:r>
      <w:r w:rsidRPr="00C85253">
        <w:rPr>
          <w:rFonts w:hint="eastAsia"/>
          <w:sz w:val="30"/>
          <w:szCs w:val="30"/>
        </w:rPr>
        <w:t xml:space="preserve"> </w:t>
      </w:r>
      <w:r w:rsidR="00C85253" w:rsidRPr="00C85253">
        <w:rPr>
          <w:sz w:val="30"/>
          <w:szCs w:val="30"/>
        </w:rPr>
        <w:t>Interactive OS and Process Management</w:t>
      </w:r>
      <w:r w:rsidRPr="00C85253">
        <w:rPr>
          <w:rFonts w:hint="eastAsia"/>
          <w:sz w:val="30"/>
          <w:szCs w:val="30"/>
        </w:rPr>
        <w:t>设计文档</w:t>
      </w:r>
    </w:p>
    <w:p w14:paraId="5D9484F5" w14:textId="77777777" w:rsidR="00534B37" w:rsidRDefault="006F0480">
      <w:pPr>
        <w:pStyle w:val="aa"/>
      </w:pPr>
      <w:r>
        <w:rPr>
          <w:rFonts w:hint="eastAsia"/>
        </w:rPr>
        <w:t>中国科学院</w:t>
      </w:r>
      <w:r w:rsidR="000B7443">
        <w:rPr>
          <w:rFonts w:hint="eastAsia"/>
        </w:rPr>
        <w:t>大学</w:t>
      </w:r>
    </w:p>
    <w:p w14:paraId="25BD9FAB" w14:textId="473F3ACC" w:rsidR="00534B37" w:rsidRDefault="00AF6190">
      <w:pPr>
        <w:pStyle w:val="aa"/>
        <w:rPr>
          <w:rFonts w:hint="eastAsia"/>
        </w:rPr>
      </w:pPr>
      <w:r>
        <w:t xml:space="preserve"> </w:t>
      </w:r>
      <w:r>
        <w:rPr>
          <w:rFonts w:hint="eastAsia"/>
        </w:rPr>
        <w:t>蔡润泽</w:t>
      </w:r>
    </w:p>
    <w:p w14:paraId="76A335D7" w14:textId="7F8E5033" w:rsidR="00534B37" w:rsidRDefault="00C025A1">
      <w:pPr>
        <w:pStyle w:val="a6"/>
      </w:pPr>
      <w: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</w:t>
      </w:r>
    </w:p>
    <w:p w14:paraId="6E556753" w14:textId="77777777" w:rsidR="00C85253" w:rsidRDefault="00C85253">
      <w:pPr>
        <w:pStyle w:val="1"/>
      </w:pPr>
      <w:r>
        <w:t>Shell</w:t>
      </w:r>
      <w:r>
        <w:rPr>
          <w:rFonts w:hint="eastAsia"/>
        </w:rPr>
        <w:t>设计</w:t>
      </w:r>
    </w:p>
    <w:p w14:paraId="4B796B3D" w14:textId="443FA343" w:rsidR="00C85253" w:rsidRPr="00F46584" w:rsidRDefault="00C85253" w:rsidP="00C85253">
      <w:pPr>
        <w:pStyle w:val="af6"/>
        <w:numPr>
          <w:ilvl w:val="0"/>
          <w:numId w:val="33"/>
        </w:numPr>
        <w:ind w:left="425" w:firstLineChars="0" w:firstLine="0"/>
        <w:rPr>
          <w:b/>
          <w:bCs/>
          <w:color w:val="000000" w:themeColor="text1"/>
        </w:rPr>
      </w:pPr>
      <w:r w:rsidRPr="00F46584">
        <w:rPr>
          <w:rFonts w:hint="eastAsia"/>
          <w:b/>
          <w:bCs/>
          <w:color w:val="000000" w:themeColor="text1"/>
        </w:rPr>
        <w:t>shell</w:t>
      </w:r>
      <w:r w:rsidRPr="00F46584">
        <w:rPr>
          <w:rFonts w:hint="eastAsia"/>
          <w:b/>
          <w:bCs/>
          <w:color w:val="000000" w:themeColor="text1"/>
        </w:rPr>
        <w:t>实现过程中遇到的问题和得到的经验</w:t>
      </w:r>
    </w:p>
    <w:p w14:paraId="07F91EAE" w14:textId="255C7080" w:rsidR="008763CF" w:rsidRPr="009E6BE5" w:rsidRDefault="002576DB" w:rsidP="00F922E1">
      <w:pPr>
        <w:pStyle w:val="af6"/>
        <w:ind w:left="425" w:firstLineChars="0" w:firstLine="42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shell</w:t>
      </w:r>
      <w:r w:rsidR="00C025A1" w:rsidRPr="009E6BE5">
        <w:rPr>
          <w:rFonts w:hint="eastAsia"/>
          <w:color w:val="000000" w:themeColor="text1"/>
        </w:rPr>
        <w:t>在实现退格时，发现在</w:t>
      </w:r>
      <w:r w:rsidR="00C025A1" w:rsidRPr="009E6BE5">
        <w:rPr>
          <w:rFonts w:hint="eastAsia"/>
          <w:color w:val="000000" w:themeColor="text1"/>
        </w:rPr>
        <w:t>Q</w:t>
      </w:r>
      <w:r w:rsidR="00C025A1" w:rsidRPr="009E6BE5">
        <w:rPr>
          <w:color w:val="000000" w:themeColor="text1"/>
        </w:rPr>
        <w:t>EMU</w:t>
      </w:r>
      <w:r w:rsidR="00C025A1" w:rsidRPr="009E6BE5">
        <w:rPr>
          <w:rFonts w:hint="eastAsia"/>
          <w:color w:val="000000" w:themeColor="text1"/>
        </w:rPr>
        <w:t>里无法</w:t>
      </w:r>
      <w:r w:rsidR="008763CF" w:rsidRPr="009E6BE5">
        <w:rPr>
          <w:rFonts w:hint="eastAsia"/>
          <w:color w:val="000000" w:themeColor="text1"/>
        </w:rPr>
        <w:t>正常显示退格，在板上却可以正常显示退格</w:t>
      </w:r>
      <w:r w:rsidR="00D83B8A">
        <w:rPr>
          <w:rFonts w:hint="eastAsia"/>
          <w:color w:val="000000" w:themeColor="text1"/>
        </w:rPr>
        <w:t>。</w:t>
      </w:r>
      <w:r w:rsidR="008763CF" w:rsidRPr="009E6BE5">
        <w:rPr>
          <w:rFonts w:hint="eastAsia"/>
          <w:color w:val="000000" w:themeColor="text1"/>
        </w:rPr>
        <w:t>然后我发现</w:t>
      </w:r>
      <w:proofErr w:type="spellStart"/>
      <w:r w:rsidR="008763CF" w:rsidRPr="009E6BE5">
        <w:rPr>
          <w:rFonts w:hint="eastAsia"/>
          <w:color w:val="000000" w:themeColor="text1"/>
        </w:rPr>
        <w:t>s</w:t>
      </w:r>
      <w:r w:rsidR="008763CF" w:rsidRPr="009E6BE5">
        <w:rPr>
          <w:color w:val="000000" w:themeColor="text1"/>
        </w:rPr>
        <w:t>creen.c</w:t>
      </w:r>
      <w:proofErr w:type="spellEnd"/>
      <w:r w:rsidR="008763CF" w:rsidRPr="009E6BE5">
        <w:rPr>
          <w:rFonts w:hint="eastAsia"/>
          <w:color w:val="000000" w:themeColor="text1"/>
        </w:rPr>
        <w:t>里关于退格字符的</w:t>
      </w:r>
      <w:r w:rsidR="008763CF" w:rsidRPr="009E6BE5">
        <w:rPr>
          <w:rFonts w:hint="eastAsia"/>
          <w:color w:val="000000" w:themeColor="text1"/>
        </w:rPr>
        <w:t>ascii</w:t>
      </w:r>
      <w:r w:rsidR="008763CF" w:rsidRPr="009E6BE5">
        <w:rPr>
          <w:rFonts w:hint="eastAsia"/>
          <w:color w:val="000000" w:themeColor="text1"/>
        </w:rPr>
        <w:t>码里只有</w:t>
      </w:r>
      <w:r w:rsidR="008763CF" w:rsidRPr="009E6BE5">
        <w:rPr>
          <w:rFonts w:hint="eastAsia"/>
          <w:color w:val="000000" w:themeColor="text1"/>
        </w:rPr>
        <w:t>8</w:t>
      </w:r>
      <w:r w:rsidR="008763CF" w:rsidRPr="009E6BE5">
        <w:rPr>
          <w:rFonts w:hint="eastAsia"/>
          <w:color w:val="000000" w:themeColor="text1"/>
        </w:rPr>
        <w:t>而没有</w:t>
      </w:r>
      <w:r w:rsidR="008763CF" w:rsidRPr="009E6BE5">
        <w:rPr>
          <w:color w:val="000000" w:themeColor="text1"/>
        </w:rPr>
        <w:t>0x7f</w:t>
      </w:r>
      <w:r w:rsidR="008763CF" w:rsidRPr="009E6BE5">
        <w:rPr>
          <w:rFonts w:hint="eastAsia"/>
          <w:color w:val="000000" w:themeColor="text1"/>
        </w:rPr>
        <w:t>。</w:t>
      </w:r>
      <w:r w:rsidR="009E6BE5">
        <w:rPr>
          <w:rFonts w:hint="eastAsia"/>
          <w:color w:val="000000" w:themeColor="text1"/>
        </w:rPr>
        <w:t>在此处加上</w:t>
      </w:r>
      <w:r w:rsidR="009E6BE5">
        <w:rPr>
          <w:rFonts w:hint="eastAsia"/>
          <w:color w:val="000000" w:themeColor="text1"/>
        </w:rPr>
        <w:t>0</w:t>
      </w:r>
      <w:r w:rsidR="009E6BE5">
        <w:rPr>
          <w:color w:val="000000" w:themeColor="text1"/>
        </w:rPr>
        <w:t>x7f</w:t>
      </w:r>
      <w:r w:rsidR="009E6BE5">
        <w:rPr>
          <w:rFonts w:hint="eastAsia"/>
          <w:color w:val="000000" w:themeColor="text1"/>
        </w:rPr>
        <w:t>后，退格可以正常显示。</w:t>
      </w:r>
    </w:p>
    <w:p w14:paraId="0C13F2BB" w14:textId="77777777" w:rsidR="00534B37" w:rsidRDefault="00C85253">
      <w:pPr>
        <w:pStyle w:val="1"/>
      </w:pPr>
      <w:r>
        <w:rPr>
          <w:rFonts w:hint="eastAsia"/>
        </w:rPr>
        <w:t xml:space="preserve">spawn, </w:t>
      </w:r>
      <w:r w:rsidR="00C751B0">
        <w:rPr>
          <w:rFonts w:hint="eastAsia"/>
        </w:rPr>
        <w:t>kill</w:t>
      </w:r>
      <w:r w:rsidR="00C751B0">
        <w:rPr>
          <w:rFonts w:hint="eastAsia"/>
        </w:rPr>
        <w:t>和</w:t>
      </w:r>
      <w:r w:rsidR="00C751B0">
        <w:rPr>
          <w:rFonts w:hint="eastAsia"/>
        </w:rPr>
        <w:t>wait</w:t>
      </w:r>
      <w:r>
        <w:rPr>
          <w:rFonts w:hint="eastAsia"/>
        </w:rPr>
        <w:t>内核实现的</w:t>
      </w:r>
      <w:r w:rsidR="00C751B0">
        <w:rPr>
          <w:rFonts w:hint="eastAsia"/>
        </w:rPr>
        <w:t>设计</w:t>
      </w:r>
    </w:p>
    <w:p w14:paraId="7AAB6779" w14:textId="70526F5E" w:rsidR="000B7443" w:rsidRPr="00F922E1" w:rsidRDefault="00C751B0" w:rsidP="000D0314">
      <w:pPr>
        <w:pStyle w:val="af6"/>
        <w:numPr>
          <w:ilvl w:val="0"/>
          <w:numId w:val="34"/>
        </w:numPr>
        <w:ind w:firstLineChars="0"/>
        <w:rPr>
          <w:color w:val="000000" w:themeColor="text1"/>
        </w:rPr>
      </w:pPr>
      <w:r w:rsidRPr="00EA316D">
        <w:rPr>
          <w:rFonts w:hint="eastAsia"/>
          <w:b/>
          <w:bCs/>
          <w:color w:val="000000" w:themeColor="text1"/>
        </w:rPr>
        <w:t>kil</w:t>
      </w:r>
      <w:r w:rsidRPr="00F46584">
        <w:rPr>
          <w:rFonts w:hint="eastAsia"/>
          <w:b/>
          <w:bCs/>
          <w:color w:val="000000" w:themeColor="text1"/>
        </w:rPr>
        <w:t>l</w:t>
      </w:r>
      <w:r w:rsidRPr="00F46584">
        <w:rPr>
          <w:rFonts w:hint="eastAsia"/>
          <w:b/>
          <w:bCs/>
          <w:color w:val="000000" w:themeColor="text1"/>
        </w:rPr>
        <w:t>处理过程</w:t>
      </w:r>
      <w:r w:rsidR="00C85253" w:rsidRPr="00F46584">
        <w:rPr>
          <w:rFonts w:hint="eastAsia"/>
          <w:b/>
          <w:bCs/>
          <w:color w:val="000000" w:themeColor="text1"/>
        </w:rPr>
        <w:t>中如何处理锁，是否有处理同步原语，如果有处理，请说明</w:t>
      </w:r>
    </w:p>
    <w:p w14:paraId="016441F1" w14:textId="57542B35" w:rsidR="000D0314" w:rsidRPr="00F922E1" w:rsidRDefault="00551194" w:rsidP="00F922E1">
      <w:pPr>
        <w:ind w:left="425"/>
        <w:rPr>
          <w:rFonts w:hint="eastAsia"/>
          <w:color w:val="000000" w:themeColor="text1"/>
        </w:rPr>
      </w:pPr>
      <w:r w:rsidRPr="00F922E1">
        <w:rPr>
          <w:rFonts w:hint="eastAsia"/>
          <w:color w:val="000000" w:themeColor="text1"/>
        </w:rPr>
        <w:t>该设计</w:t>
      </w:r>
      <w:r w:rsidR="000D0314" w:rsidRPr="00F922E1">
        <w:rPr>
          <w:rFonts w:hint="eastAsia"/>
          <w:color w:val="000000" w:themeColor="text1"/>
        </w:rPr>
        <w:t>在</w:t>
      </w:r>
      <w:r w:rsidR="000D0314" w:rsidRPr="00F922E1">
        <w:rPr>
          <w:rFonts w:hint="eastAsia"/>
          <w:color w:val="000000" w:themeColor="text1"/>
        </w:rPr>
        <w:t>kill</w:t>
      </w:r>
      <w:r w:rsidR="000D0314" w:rsidRPr="00F922E1">
        <w:rPr>
          <w:rFonts w:hint="eastAsia"/>
          <w:color w:val="000000" w:themeColor="text1"/>
        </w:rPr>
        <w:t>一个进程时，会释放该进程所持有的锁</w:t>
      </w:r>
      <w:r w:rsidRPr="00F922E1">
        <w:rPr>
          <w:rFonts w:hint="eastAsia"/>
          <w:color w:val="000000" w:themeColor="text1"/>
        </w:rPr>
        <w:t>。</w:t>
      </w:r>
      <w:r w:rsidR="000D0314" w:rsidRPr="00F922E1">
        <w:rPr>
          <w:rFonts w:hint="eastAsia"/>
          <w:color w:val="000000" w:themeColor="text1"/>
        </w:rPr>
        <w:t>锁的数据结构</w:t>
      </w:r>
      <w:r w:rsidRPr="00F922E1">
        <w:rPr>
          <w:rFonts w:hint="eastAsia"/>
          <w:color w:val="000000" w:themeColor="text1"/>
        </w:rPr>
        <w:t>中包括</w:t>
      </w:r>
      <w:r w:rsidR="00F8451A" w:rsidRPr="00F922E1">
        <w:rPr>
          <w:rFonts w:hint="eastAsia"/>
          <w:color w:val="000000" w:themeColor="text1"/>
        </w:rPr>
        <w:t>一个阻塞队列，用来存试图获得锁却未能获得于是被阻塞的任务。在</w:t>
      </w:r>
      <w:r w:rsidR="00F8451A" w:rsidRPr="00F922E1">
        <w:rPr>
          <w:rFonts w:hint="eastAsia"/>
          <w:color w:val="000000" w:themeColor="text1"/>
        </w:rPr>
        <w:t>kill</w:t>
      </w:r>
      <w:r w:rsidR="00F8451A" w:rsidRPr="00F922E1">
        <w:rPr>
          <w:rFonts w:hint="eastAsia"/>
          <w:color w:val="000000" w:themeColor="text1"/>
        </w:rPr>
        <w:t>释放锁时需要将</w:t>
      </w:r>
      <w:r w:rsidR="00062B42" w:rsidRPr="00F922E1">
        <w:rPr>
          <w:rFonts w:hint="eastAsia"/>
          <w:color w:val="000000" w:themeColor="text1"/>
        </w:rPr>
        <w:t>相关阻塞的任务释放。</w:t>
      </w:r>
      <w:r w:rsidR="00301236" w:rsidRPr="00F922E1">
        <w:rPr>
          <w:rFonts w:hint="eastAsia"/>
          <w:color w:val="000000" w:themeColor="text1"/>
        </w:rPr>
        <w:t>对于同步原语的处理，</w:t>
      </w:r>
      <w:r w:rsidR="00301236" w:rsidRPr="00F922E1">
        <w:rPr>
          <w:rFonts w:hint="eastAsia"/>
          <w:color w:val="000000" w:themeColor="text1"/>
        </w:rPr>
        <w:t>kill</w:t>
      </w:r>
      <w:r w:rsidR="00301236" w:rsidRPr="00F922E1">
        <w:rPr>
          <w:rFonts w:hint="eastAsia"/>
          <w:color w:val="000000" w:themeColor="text1"/>
        </w:rPr>
        <w:t>并没有直接影响同步原语，但相关对于锁和阻塞队列的操作会间接影响同步原语。</w:t>
      </w:r>
    </w:p>
    <w:p w14:paraId="1CAD9494" w14:textId="2B8136FA" w:rsidR="007848D0" w:rsidRPr="00F46584" w:rsidRDefault="00C751B0" w:rsidP="00567359">
      <w:pPr>
        <w:pStyle w:val="af6"/>
        <w:numPr>
          <w:ilvl w:val="0"/>
          <w:numId w:val="34"/>
        </w:numPr>
        <w:ind w:firstLineChars="0"/>
        <w:rPr>
          <w:b/>
          <w:bCs/>
          <w:color w:val="000000" w:themeColor="text1"/>
        </w:rPr>
      </w:pPr>
      <w:r w:rsidRPr="00F46584">
        <w:rPr>
          <w:rFonts w:hint="eastAsia"/>
          <w:b/>
          <w:bCs/>
          <w:color w:val="000000" w:themeColor="text1"/>
        </w:rPr>
        <w:t>wait</w:t>
      </w:r>
      <w:r w:rsidR="00B87765" w:rsidRPr="00F46584">
        <w:rPr>
          <w:rFonts w:hint="eastAsia"/>
          <w:b/>
          <w:bCs/>
          <w:color w:val="000000" w:themeColor="text1"/>
        </w:rPr>
        <w:t>实现时，等待的进程的</w:t>
      </w:r>
      <w:r w:rsidR="00B87765" w:rsidRPr="00F46584">
        <w:rPr>
          <w:rFonts w:hint="eastAsia"/>
          <w:b/>
          <w:bCs/>
          <w:color w:val="000000" w:themeColor="text1"/>
        </w:rPr>
        <w:t>PCB</w:t>
      </w:r>
      <w:r w:rsidR="00B87765" w:rsidRPr="00F46584">
        <w:rPr>
          <w:rFonts w:hint="eastAsia"/>
          <w:b/>
          <w:bCs/>
          <w:color w:val="000000" w:themeColor="text1"/>
        </w:rPr>
        <w:t>用什么结构保存？</w:t>
      </w:r>
    </w:p>
    <w:p w14:paraId="4B55894D" w14:textId="409FBD2A" w:rsidR="00567359" w:rsidRPr="00F922E1" w:rsidRDefault="00567359" w:rsidP="00F922E1">
      <w:pPr>
        <w:ind w:left="425"/>
        <w:rPr>
          <w:rFonts w:hint="eastAsia"/>
          <w:color w:val="000000" w:themeColor="text1"/>
        </w:rPr>
      </w:pPr>
      <w:r w:rsidRPr="00F922E1">
        <w:rPr>
          <w:rFonts w:hint="eastAsia"/>
          <w:color w:val="000000" w:themeColor="text1"/>
        </w:rPr>
        <w:t>每个</w:t>
      </w:r>
      <w:r w:rsidRPr="00F922E1">
        <w:rPr>
          <w:rFonts w:hint="eastAsia"/>
          <w:color w:val="000000" w:themeColor="text1"/>
        </w:rPr>
        <w:t>P</w:t>
      </w:r>
      <w:r w:rsidRPr="00F922E1">
        <w:rPr>
          <w:color w:val="000000" w:themeColor="text1"/>
        </w:rPr>
        <w:t>CB</w:t>
      </w:r>
      <w:r w:rsidRPr="00F922E1">
        <w:rPr>
          <w:rFonts w:hint="eastAsia"/>
          <w:color w:val="000000" w:themeColor="text1"/>
        </w:rPr>
        <w:t>会有一个</w:t>
      </w:r>
      <w:proofErr w:type="spellStart"/>
      <w:r w:rsidRPr="00F922E1">
        <w:rPr>
          <w:rFonts w:hint="eastAsia"/>
          <w:color w:val="000000" w:themeColor="text1"/>
        </w:rPr>
        <w:t>wa</w:t>
      </w:r>
      <w:r w:rsidRPr="00F922E1">
        <w:rPr>
          <w:color w:val="000000" w:themeColor="text1"/>
        </w:rPr>
        <w:t>it_queue</w:t>
      </w:r>
      <w:proofErr w:type="spellEnd"/>
      <w:r w:rsidRPr="00F922E1">
        <w:rPr>
          <w:rFonts w:hint="eastAsia"/>
          <w:color w:val="000000" w:themeColor="text1"/>
        </w:rPr>
        <w:t>队列，用来存储因为</w:t>
      </w:r>
      <w:r w:rsidR="00A074F8">
        <w:rPr>
          <w:rFonts w:hint="eastAsia"/>
          <w:color w:val="000000" w:themeColor="text1"/>
        </w:rPr>
        <w:t>等待</w:t>
      </w:r>
      <w:r w:rsidRPr="00F922E1">
        <w:rPr>
          <w:rFonts w:hint="eastAsia"/>
          <w:color w:val="000000" w:themeColor="text1"/>
        </w:rPr>
        <w:t>该</w:t>
      </w:r>
      <w:r w:rsidRPr="00F922E1">
        <w:rPr>
          <w:rFonts w:hint="eastAsia"/>
          <w:color w:val="000000" w:themeColor="text1"/>
        </w:rPr>
        <w:t>P</w:t>
      </w:r>
      <w:r w:rsidRPr="00F922E1">
        <w:rPr>
          <w:color w:val="000000" w:themeColor="text1"/>
        </w:rPr>
        <w:t>CB</w:t>
      </w:r>
      <w:r w:rsidR="00A074F8">
        <w:rPr>
          <w:rFonts w:hint="eastAsia"/>
          <w:color w:val="000000" w:themeColor="text1"/>
        </w:rPr>
        <w:t>结束</w:t>
      </w:r>
      <w:r w:rsidRPr="00F922E1">
        <w:rPr>
          <w:rFonts w:hint="eastAsia"/>
          <w:color w:val="000000" w:themeColor="text1"/>
        </w:rPr>
        <w:t>而被阻塞的队列。</w:t>
      </w:r>
      <w:r w:rsidR="00CC168C" w:rsidRPr="00F922E1">
        <w:rPr>
          <w:rFonts w:hint="eastAsia"/>
          <w:color w:val="000000" w:themeColor="text1"/>
        </w:rPr>
        <w:t>在实现</w:t>
      </w:r>
      <w:r w:rsidR="00CC168C" w:rsidRPr="00F922E1">
        <w:rPr>
          <w:rFonts w:hint="eastAsia"/>
          <w:color w:val="000000" w:themeColor="text1"/>
        </w:rPr>
        <w:t>wa</w:t>
      </w:r>
      <w:r w:rsidR="00CC168C" w:rsidRPr="00F922E1">
        <w:rPr>
          <w:color w:val="000000" w:themeColor="text1"/>
        </w:rPr>
        <w:t>it</w:t>
      </w:r>
      <w:r w:rsidR="00CC168C" w:rsidRPr="00F922E1">
        <w:rPr>
          <w:rFonts w:hint="eastAsia"/>
          <w:color w:val="000000" w:themeColor="text1"/>
        </w:rPr>
        <w:t>时，</w:t>
      </w:r>
      <w:r w:rsidR="00CC168C" w:rsidRPr="00F922E1">
        <w:rPr>
          <w:rFonts w:hint="eastAsia"/>
          <w:color w:val="000000" w:themeColor="text1"/>
        </w:rPr>
        <w:t>只需将当前</w:t>
      </w:r>
      <w:r w:rsidR="00CC168C" w:rsidRPr="00F922E1">
        <w:rPr>
          <w:rFonts w:hint="eastAsia"/>
          <w:color w:val="000000" w:themeColor="text1"/>
        </w:rPr>
        <w:t>P</w:t>
      </w:r>
      <w:r w:rsidR="00CC168C" w:rsidRPr="00F922E1">
        <w:rPr>
          <w:color w:val="000000" w:themeColor="text1"/>
        </w:rPr>
        <w:t>CB</w:t>
      </w:r>
      <w:r w:rsidR="00CC168C" w:rsidRPr="00F922E1">
        <w:rPr>
          <w:rFonts w:hint="eastAsia"/>
          <w:color w:val="000000" w:themeColor="text1"/>
        </w:rPr>
        <w:t>存到对应</w:t>
      </w:r>
      <w:r w:rsidR="00493B7F">
        <w:rPr>
          <w:rFonts w:hint="eastAsia"/>
          <w:color w:val="000000" w:themeColor="text1"/>
        </w:rPr>
        <w:t>等待</w:t>
      </w:r>
      <w:r w:rsidR="00CC168C" w:rsidRPr="00F922E1">
        <w:rPr>
          <w:rFonts w:hint="eastAsia"/>
          <w:color w:val="000000" w:themeColor="text1"/>
        </w:rPr>
        <w:t>P</w:t>
      </w:r>
      <w:r w:rsidR="00CC168C" w:rsidRPr="00F922E1">
        <w:rPr>
          <w:color w:val="000000" w:themeColor="text1"/>
        </w:rPr>
        <w:t>ID</w:t>
      </w:r>
      <w:r w:rsidR="00CC168C" w:rsidRPr="00F922E1">
        <w:rPr>
          <w:rFonts w:hint="eastAsia"/>
          <w:color w:val="000000" w:themeColor="text1"/>
        </w:rPr>
        <w:t>号码的</w:t>
      </w:r>
      <w:r w:rsidR="00CC168C" w:rsidRPr="00F922E1">
        <w:rPr>
          <w:rFonts w:hint="eastAsia"/>
          <w:color w:val="000000" w:themeColor="text1"/>
        </w:rPr>
        <w:t>P</w:t>
      </w:r>
      <w:r w:rsidR="00CC168C" w:rsidRPr="00F922E1">
        <w:rPr>
          <w:color w:val="000000" w:themeColor="text1"/>
        </w:rPr>
        <w:t>CB</w:t>
      </w:r>
      <w:r w:rsidR="00D703D5">
        <w:rPr>
          <w:rFonts w:hint="eastAsia"/>
          <w:color w:val="000000" w:themeColor="text1"/>
        </w:rPr>
        <w:t>中</w:t>
      </w:r>
      <w:r w:rsidR="00CC168C" w:rsidRPr="00F922E1">
        <w:rPr>
          <w:rFonts w:hint="eastAsia"/>
          <w:color w:val="000000" w:themeColor="text1"/>
        </w:rPr>
        <w:t>的</w:t>
      </w:r>
      <w:proofErr w:type="spellStart"/>
      <w:r w:rsidR="00CC168C" w:rsidRPr="00F922E1">
        <w:rPr>
          <w:rFonts w:hint="eastAsia"/>
          <w:color w:val="000000" w:themeColor="text1"/>
        </w:rPr>
        <w:t>wa</w:t>
      </w:r>
      <w:r w:rsidR="00CC168C" w:rsidRPr="00F922E1">
        <w:rPr>
          <w:color w:val="000000" w:themeColor="text1"/>
        </w:rPr>
        <w:t>it_queue</w:t>
      </w:r>
      <w:proofErr w:type="spellEnd"/>
      <w:r w:rsidR="00CC168C" w:rsidRPr="00F922E1">
        <w:rPr>
          <w:rFonts w:hint="eastAsia"/>
          <w:color w:val="000000" w:themeColor="text1"/>
        </w:rPr>
        <w:t>即可。</w:t>
      </w:r>
    </w:p>
    <w:p w14:paraId="4A29C2EA" w14:textId="7D180B8A" w:rsidR="00BF43ED" w:rsidRPr="00F46584" w:rsidRDefault="00BF43ED" w:rsidP="00F922E1">
      <w:pPr>
        <w:pStyle w:val="af6"/>
        <w:numPr>
          <w:ilvl w:val="0"/>
          <w:numId w:val="34"/>
        </w:numPr>
        <w:ind w:firstLineChars="0"/>
        <w:rPr>
          <w:b/>
          <w:bCs/>
          <w:color w:val="000000" w:themeColor="text1"/>
        </w:rPr>
      </w:pPr>
      <w:r w:rsidRPr="00F46584">
        <w:rPr>
          <w:rFonts w:hint="eastAsia"/>
          <w:b/>
          <w:bCs/>
          <w:color w:val="000000" w:themeColor="text1"/>
        </w:rPr>
        <w:t>设计或实现过程中遇到的问题和得到的经验</w:t>
      </w:r>
    </w:p>
    <w:p w14:paraId="34215073" w14:textId="70B2A73F" w:rsidR="00F922E1" w:rsidRPr="00845DA9" w:rsidRDefault="00F922E1" w:rsidP="00F922E1">
      <w:pPr>
        <w:ind w:left="42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36409C">
        <w:rPr>
          <w:rFonts w:hint="eastAsia"/>
          <w:color w:val="000000" w:themeColor="text1"/>
        </w:rPr>
        <w:t>实现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CB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spa</w:t>
      </w:r>
      <w:r>
        <w:rPr>
          <w:color w:val="000000" w:themeColor="text1"/>
        </w:rPr>
        <w:t>wn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kill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ex</w:t>
      </w:r>
      <w:r>
        <w:rPr>
          <w:color w:val="000000" w:themeColor="text1"/>
        </w:rPr>
        <w:t>it</w:t>
      </w:r>
      <w:r>
        <w:rPr>
          <w:rFonts w:hint="eastAsia"/>
          <w:color w:val="000000" w:themeColor="text1"/>
        </w:rPr>
        <w:t>机制时，</w:t>
      </w:r>
      <w:r w:rsidR="00A72AF7">
        <w:rPr>
          <w:rFonts w:hint="eastAsia"/>
          <w:color w:val="000000" w:themeColor="text1"/>
        </w:rPr>
        <w:t>该设计</w:t>
      </w:r>
      <w:r>
        <w:rPr>
          <w:rFonts w:hint="eastAsia"/>
          <w:color w:val="000000" w:themeColor="text1"/>
        </w:rPr>
        <w:t>利用了回收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CB</w:t>
      </w:r>
      <w:r>
        <w:rPr>
          <w:rFonts w:hint="eastAsia"/>
          <w:color w:val="000000" w:themeColor="text1"/>
        </w:rPr>
        <w:t>块空间的办法</w:t>
      </w:r>
      <w:r w:rsidR="00C94E1C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但是这样的设计会导致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CB</w:t>
      </w:r>
      <w:r w:rsidR="00EB7503">
        <w:rPr>
          <w:rFonts w:hint="eastAsia"/>
          <w:color w:val="000000" w:themeColor="text1"/>
        </w:rPr>
        <w:t>原本</w:t>
      </w:r>
      <w:r>
        <w:rPr>
          <w:rFonts w:hint="eastAsia"/>
          <w:color w:val="000000" w:themeColor="text1"/>
        </w:rPr>
        <w:t>的数组顺序不相匹配</w:t>
      </w:r>
      <w:r w:rsidR="00A673D1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如果</w:t>
      </w:r>
      <w:r w:rsidR="00845DA9">
        <w:rPr>
          <w:rFonts w:hint="eastAsia"/>
          <w:color w:val="000000" w:themeColor="text1"/>
        </w:rPr>
        <w:t>单纯的利用</w:t>
      </w:r>
      <w:r w:rsidR="00845DA9">
        <w:rPr>
          <w:rFonts w:hint="eastAsia"/>
          <w:color w:val="000000" w:themeColor="text1"/>
        </w:rPr>
        <w:t>P</w:t>
      </w:r>
      <w:r w:rsidR="00845DA9">
        <w:rPr>
          <w:color w:val="000000" w:themeColor="text1"/>
        </w:rPr>
        <w:t>CB[</w:t>
      </w:r>
      <w:proofErr w:type="spellStart"/>
      <w:r w:rsidR="00845DA9">
        <w:rPr>
          <w:rFonts w:hint="eastAsia"/>
          <w:color w:val="000000" w:themeColor="text1"/>
        </w:rPr>
        <w:t>pid</w:t>
      </w:r>
      <w:proofErr w:type="spellEnd"/>
      <w:r w:rsidR="00845DA9">
        <w:rPr>
          <w:rFonts w:hint="eastAsia"/>
          <w:color w:val="000000" w:themeColor="text1"/>
        </w:rPr>
        <w:t>]</w:t>
      </w:r>
      <w:r w:rsidR="00845DA9">
        <w:rPr>
          <w:rFonts w:hint="eastAsia"/>
          <w:color w:val="000000" w:themeColor="text1"/>
        </w:rPr>
        <w:t>来查找</w:t>
      </w:r>
      <w:r w:rsidR="00845DA9">
        <w:rPr>
          <w:color w:val="000000" w:themeColor="text1"/>
        </w:rPr>
        <w:t>PCB</w:t>
      </w:r>
      <w:r w:rsidR="00845DA9">
        <w:rPr>
          <w:rFonts w:hint="eastAsia"/>
          <w:color w:val="000000" w:themeColor="text1"/>
        </w:rPr>
        <w:t>块的话，就会导致错误。解决的方式</w:t>
      </w:r>
      <w:r w:rsidR="00573B9C">
        <w:rPr>
          <w:rFonts w:hint="eastAsia"/>
          <w:color w:val="000000" w:themeColor="text1"/>
        </w:rPr>
        <w:t>是</w:t>
      </w:r>
      <w:r w:rsidR="00845DA9">
        <w:rPr>
          <w:rFonts w:hint="eastAsia"/>
          <w:color w:val="000000" w:themeColor="text1"/>
        </w:rPr>
        <w:t>顺序搜索</w:t>
      </w:r>
      <w:r w:rsidR="00845DA9">
        <w:rPr>
          <w:rFonts w:hint="eastAsia"/>
          <w:color w:val="000000" w:themeColor="text1"/>
        </w:rPr>
        <w:t>P</w:t>
      </w:r>
      <w:r w:rsidR="00845DA9">
        <w:rPr>
          <w:color w:val="000000" w:themeColor="text1"/>
        </w:rPr>
        <w:t>CB</w:t>
      </w:r>
      <w:r w:rsidR="00845DA9">
        <w:rPr>
          <w:rFonts w:hint="eastAsia"/>
          <w:color w:val="000000" w:themeColor="text1"/>
        </w:rPr>
        <w:t>，直到找到一个</w:t>
      </w:r>
      <w:r w:rsidR="00845DA9">
        <w:rPr>
          <w:rFonts w:hint="eastAsia"/>
          <w:color w:val="000000" w:themeColor="text1"/>
        </w:rPr>
        <w:t>P</w:t>
      </w:r>
      <w:r w:rsidR="00845DA9">
        <w:rPr>
          <w:color w:val="000000" w:themeColor="text1"/>
        </w:rPr>
        <w:t>CB-&gt;</w:t>
      </w:r>
      <w:proofErr w:type="spellStart"/>
      <w:r w:rsidR="00845DA9">
        <w:rPr>
          <w:rFonts w:hint="eastAsia"/>
          <w:color w:val="000000" w:themeColor="text1"/>
        </w:rPr>
        <w:t>pid</w:t>
      </w:r>
      <w:proofErr w:type="spellEnd"/>
      <w:r w:rsidR="00845DA9">
        <w:rPr>
          <w:color w:val="000000" w:themeColor="text1"/>
        </w:rPr>
        <w:t xml:space="preserve"> =</w:t>
      </w:r>
      <w:proofErr w:type="spellStart"/>
      <w:r w:rsidR="00845DA9">
        <w:rPr>
          <w:color w:val="000000" w:themeColor="text1"/>
        </w:rPr>
        <w:t>pid</w:t>
      </w:r>
      <w:proofErr w:type="spellEnd"/>
      <w:r w:rsidR="00845DA9">
        <w:rPr>
          <w:rFonts w:hint="eastAsia"/>
          <w:color w:val="000000" w:themeColor="text1"/>
        </w:rPr>
        <w:t>的</w:t>
      </w:r>
      <w:r w:rsidR="00845DA9">
        <w:rPr>
          <w:color w:val="000000" w:themeColor="text1"/>
        </w:rPr>
        <w:t>PCB</w:t>
      </w:r>
      <w:r w:rsidR="00845DA9">
        <w:rPr>
          <w:rFonts w:hint="eastAsia"/>
          <w:color w:val="000000" w:themeColor="text1"/>
        </w:rPr>
        <w:t>块。</w:t>
      </w:r>
    </w:p>
    <w:p w14:paraId="3F2759FC" w14:textId="77777777" w:rsidR="007848D0" w:rsidRPr="007848D0" w:rsidRDefault="007848D0" w:rsidP="007848D0">
      <w:pPr>
        <w:ind w:firstLine="0"/>
      </w:pPr>
    </w:p>
    <w:p w14:paraId="63B3DD41" w14:textId="77777777" w:rsidR="00EE4BCD" w:rsidRDefault="00EE4BCD" w:rsidP="00EE4BCD">
      <w:pPr>
        <w:pStyle w:val="1"/>
      </w:pPr>
      <w:r>
        <w:rPr>
          <w:rFonts w:hint="eastAsia"/>
        </w:rPr>
        <w:t>同步原语设计</w:t>
      </w:r>
    </w:p>
    <w:p w14:paraId="455D4E70" w14:textId="00A5A8C9" w:rsidR="00EE4BCD" w:rsidRPr="00F46584" w:rsidRDefault="00C85253" w:rsidP="004D7205">
      <w:pPr>
        <w:pStyle w:val="af6"/>
        <w:numPr>
          <w:ilvl w:val="0"/>
          <w:numId w:val="35"/>
        </w:numPr>
        <w:ind w:firstLineChars="0"/>
        <w:rPr>
          <w:b/>
          <w:bCs/>
          <w:color w:val="000000" w:themeColor="text1"/>
        </w:rPr>
      </w:pPr>
      <w:r w:rsidRPr="00F46584">
        <w:rPr>
          <w:rFonts w:hint="eastAsia"/>
          <w:b/>
          <w:bCs/>
          <w:color w:val="000000" w:themeColor="text1"/>
        </w:rPr>
        <w:t>条件变量、信号量和屏障</w:t>
      </w:r>
      <w:r w:rsidR="00EE4BCD" w:rsidRPr="00F46584">
        <w:rPr>
          <w:rFonts w:hint="eastAsia"/>
          <w:b/>
          <w:bCs/>
          <w:color w:val="000000" w:themeColor="text1"/>
        </w:rPr>
        <w:t>实现的各自数据结构的包含内容</w:t>
      </w:r>
    </w:p>
    <w:p w14:paraId="6E48DD91" w14:textId="70B8060A" w:rsidR="00574547" w:rsidRPr="00574547" w:rsidRDefault="00574547" w:rsidP="00574547">
      <w:pPr>
        <w:ind w:left="425" w:firstLine="0"/>
        <w:rPr>
          <w:color w:val="000000" w:themeColor="text1"/>
        </w:rPr>
      </w:pPr>
      <w:r w:rsidRPr="00574547">
        <w:rPr>
          <w:rFonts w:hint="eastAsia"/>
          <w:color w:val="000000" w:themeColor="text1"/>
        </w:rPr>
        <w:t>条件变量：包括一个记录</w:t>
      </w:r>
      <w:r w:rsidR="00867241">
        <w:rPr>
          <w:rFonts w:hint="eastAsia"/>
          <w:color w:val="000000" w:themeColor="text1"/>
        </w:rPr>
        <w:t>正在</w:t>
      </w:r>
      <w:r w:rsidRPr="00574547">
        <w:rPr>
          <w:rFonts w:hint="eastAsia"/>
          <w:color w:val="000000" w:themeColor="text1"/>
        </w:rPr>
        <w:t>等待</w:t>
      </w:r>
      <w:r w:rsidR="00DF4AE2">
        <w:rPr>
          <w:rFonts w:hint="eastAsia"/>
          <w:color w:val="000000" w:themeColor="text1"/>
        </w:rPr>
        <w:t>的</w:t>
      </w:r>
      <w:r w:rsidRPr="00574547">
        <w:rPr>
          <w:rFonts w:hint="eastAsia"/>
          <w:color w:val="000000" w:themeColor="text1"/>
        </w:rPr>
        <w:t>进程数目的整</w:t>
      </w:r>
      <w:r w:rsidR="00E8477B" w:rsidRPr="00574547">
        <w:rPr>
          <w:rFonts w:hint="eastAsia"/>
          <w:color w:val="000000" w:themeColor="text1"/>
        </w:rPr>
        <w:t>型</w:t>
      </w:r>
      <w:r w:rsidRPr="00574547">
        <w:rPr>
          <w:rFonts w:hint="eastAsia"/>
          <w:color w:val="000000" w:themeColor="text1"/>
        </w:rPr>
        <w:t>变量以及一个等待队列。</w:t>
      </w:r>
    </w:p>
    <w:p w14:paraId="27FC8F04" w14:textId="77777777" w:rsidR="00574547" w:rsidRPr="00574547" w:rsidRDefault="00574547" w:rsidP="0057454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574547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typedef</w:t>
      </w:r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574547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struct</w:t>
      </w:r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condition    </w:t>
      </w:r>
    </w:p>
    <w:p w14:paraId="1F07537D" w14:textId="77777777" w:rsidR="00574547" w:rsidRPr="00574547" w:rsidRDefault="00574547" w:rsidP="0057454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  </w:t>
      </w:r>
    </w:p>
    <w:p w14:paraId="771A9D60" w14:textId="77777777" w:rsidR="00574547" w:rsidRPr="00574547" w:rsidRDefault="00574547" w:rsidP="0057454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74547">
        <w:rPr>
          <w:rFonts w:ascii="Consolas" w:hAnsi="Consolas" w:cs="Consolas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num_waiting</w:t>
      </w:r>
      <w:proofErr w:type="spellEnd"/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  </w:t>
      </w:r>
    </w:p>
    <w:p w14:paraId="53146A34" w14:textId="77777777" w:rsidR="00574547" w:rsidRPr="00574547" w:rsidRDefault="00574547" w:rsidP="0057454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queue_t</w:t>
      </w:r>
      <w:proofErr w:type="spellEnd"/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wait_queue</w:t>
      </w:r>
      <w:proofErr w:type="spellEnd"/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  </w:t>
      </w:r>
    </w:p>
    <w:p w14:paraId="513B3052" w14:textId="77777777" w:rsidR="00574547" w:rsidRPr="00574547" w:rsidRDefault="00574547" w:rsidP="0057454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} </w:t>
      </w:r>
      <w:proofErr w:type="spellStart"/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condition_t</w:t>
      </w:r>
      <w:proofErr w:type="spellEnd"/>
      <w:r w:rsidRPr="00574547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 </w:t>
      </w:r>
      <w:r w:rsidRPr="005745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5C22BF6" w14:textId="77777777" w:rsidR="00574547" w:rsidRPr="00574547" w:rsidRDefault="00574547" w:rsidP="00574547">
      <w:pPr>
        <w:ind w:left="425" w:firstLine="0"/>
        <w:rPr>
          <w:rFonts w:hint="eastAsia"/>
          <w:color w:val="FF0000"/>
        </w:rPr>
      </w:pPr>
    </w:p>
    <w:p w14:paraId="2C75185A" w14:textId="3C8D465C" w:rsidR="004D7205" w:rsidRPr="00574547" w:rsidRDefault="004D7205" w:rsidP="004D7205">
      <w:pPr>
        <w:ind w:left="425" w:firstLine="0"/>
        <w:rPr>
          <w:color w:val="000000" w:themeColor="text1"/>
        </w:rPr>
      </w:pPr>
      <w:r w:rsidRPr="00574547">
        <w:rPr>
          <w:rFonts w:hint="eastAsia"/>
          <w:color w:val="000000" w:themeColor="text1"/>
        </w:rPr>
        <w:lastRenderedPageBreak/>
        <w:t>信号量：包括一个记录信号量大小的整</w:t>
      </w:r>
      <w:r w:rsidR="00E8477B" w:rsidRPr="00574547">
        <w:rPr>
          <w:rFonts w:hint="eastAsia"/>
          <w:color w:val="000000" w:themeColor="text1"/>
        </w:rPr>
        <w:t>型</w:t>
      </w:r>
      <w:r w:rsidRPr="00574547">
        <w:rPr>
          <w:rFonts w:hint="eastAsia"/>
          <w:color w:val="000000" w:themeColor="text1"/>
        </w:rPr>
        <w:t>变量和一个阻塞队列。</w:t>
      </w:r>
    </w:p>
    <w:p w14:paraId="45A4A784" w14:textId="77777777" w:rsidR="004D7205" w:rsidRPr="004D7205" w:rsidRDefault="004D7205" w:rsidP="004D720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4D7205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typedef</w:t>
      </w: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4D7205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struct</w:t>
      </w: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semaphore  </w:t>
      </w:r>
    </w:p>
    <w:p w14:paraId="58BB5662" w14:textId="77777777" w:rsidR="004D7205" w:rsidRPr="004D7205" w:rsidRDefault="004D7205" w:rsidP="004D720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25EDC8DE" w14:textId="77777777" w:rsidR="004D7205" w:rsidRPr="004D7205" w:rsidRDefault="004D7205" w:rsidP="004D720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4D7205">
        <w:rPr>
          <w:rFonts w:ascii="Consolas" w:hAnsi="Consolas" w:cs="Consolas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sem</w:t>
      </w:r>
      <w:proofErr w:type="spellEnd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2E3FA944" w14:textId="77777777" w:rsidR="004D7205" w:rsidRPr="004D7205" w:rsidRDefault="004D7205" w:rsidP="004D720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queue_t</w:t>
      </w:r>
      <w:proofErr w:type="spellEnd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block_queue</w:t>
      </w:r>
      <w:proofErr w:type="spellEnd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62000643" w14:textId="0F15D0CB" w:rsidR="004D7205" w:rsidRPr="004D7205" w:rsidRDefault="004D7205" w:rsidP="004D720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 w:hint="eastAsia"/>
          <w:color w:val="5C5C5C"/>
          <w:kern w:val="0"/>
          <w:sz w:val="15"/>
          <w:szCs w:val="15"/>
        </w:rPr>
      </w:pP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} </w:t>
      </w:r>
      <w:proofErr w:type="spellStart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semaphore_t</w:t>
      </w:r>
      <w:proofErr w:type="spellEnd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</w:t>
      </w:r>
    </w:p>
    <w:p w14:paraId="0B9AC844" w14:textId="6B6077A2" w:rsidR="004D7205" w:rsidRPr="00574547" w:rsidRDefault="004D7205" w:rsidP="004D7205">
      <w:pPr>
        <w:rPr>
          <w:color w:val="000000" w:themeColor="text1"/>
        </w:rPr>
      </w:pPr>
      <w:r w:rsidRPr="00574547">
        <w:rPr>
          <w:rFonts w:hint="eastAsia"/>
          <w:color w:val="000000" w:themeColor="text1"/>
        </w:rPr>
        <w:t>屏障：包括一个记录要求达到屏障进程数目的整型变量、已经达到屏障进程数目的</w:t>
      </w:r>
      <w:r w:rsidRPr="00574547">
        <w:rPr>
          <w:rFonts w:hint="eastAsia"/>
          <w:color w:val="000000" w:themeColor="text1"/>
        </w:rPr>
        <w:t>整型</w:t>
      </w:r>
      <w:r w:rsidRPr="00574547">
        <w:rPr>
          <w:rFonts w:hint="eastAsia"/>
          <w:color w:val="000000" w:themeColor="text1"/>
        </w:rPr>
        <w:t>变量以及</w:t>
      </w:r>
      <w:r w:rsidR="00816914" w:rsidRPr="00574547">
        <w:rPr>
          <w:rFonts w:hint="eastAsia"/>
          <w:color w:val="000000" w:themeColor="text1"/>
        </w:rPr>
        <w:t>一个阻塞队列。</w:t>
      </w:r>
    </w:p>
    <w:p w14:paraId="175EEDCF" w14:textId="77777777" w:rsidR="004D7205" w:rsidRPr="004D7205" w:rsidRDefault="004D7205" w:rsidP="004D720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4D7205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typedef</w:t>
      </w: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4D7205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struct</w:t>
      </w: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barrier  </w:t>
      </w:r>
    </w:p>
    <w:p w14:paraId="2FD5CC95" w14:textId="77777777" w:rsidR="004D7205" w:rsidRPr="004D7205" w:rsidRDefault="004D7205" w:rsidP="004D720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38163451" w14:textId="77777777" w:rsidR="004D7205" w:rsidRPr="004D7205" w:rsidRDefault="004D7205" w:rsidP="004D720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uint32_t </w:t>
      </w:r>
      <w:proofErr w:type="spellStart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barrier_num</w:t>
      </w:r>
      <w:proofErr w:type="spellEnd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46E1C624" w14:textId="77777777" w:rsidR="004D7205" w:rsidRPr="004D7205" w:rsidRDefault="004D7205" w:rsidP="004D720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uint32_t </w:t>
      </w:r>
      <w:proofErr w:type="spellStart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waiting_num</w:t>
      </w:r>
      <w:proofErr w:type="spellEnd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5E7B2E30" w14:textId="77777777" w:rsidR="004D7205" w:rsidRPr="004D7205" w:rsidRDefault="004D7205" w:rsidP="004D720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queue_t</w:t>
      </w:r>
      <w:proofErr w:type="spellEnd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block_queue</w:t>
      </w:r>
      <w:proofErr w:type="spellEnd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36A7E2D8" w14:textId="77777777" w:rsidR="004D7205" w:rsidRPr="004D7205" w:rsidRDefault="004D7205" w:rsidP="004D720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} </w:t>
      </w:r>
      <w:proofErr w:type="spellStart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barrier_t</w:t>
      </w:r>
      <w:proofErr w:type="spellEnd"/>
      <w:r w:rsidRPr="004D7205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</w:t>
      </w:r>
    </w:p>
    <w:p w14:paraId="6575C877" w14:textId="77777777" w:rsidR="00EE4BCD" w:rsidRPr="00EE4BCD" w:rsidRDefault="00EE4BCD" w:rsidP="00EE4BCD">
      <w:pPr>
        <w:ind w:firstLine="0"/>
        <w:rPr>
          <w:color w:val="FF0000"/>
        </w:rPr>
      </w:pPr>
    </w:p>
    <w:p w14:paraId="72985B0A" w14:textId="77777777" w:rsidR="007848D0" w:rsidRDefault="00C751B0" w:rsidP="00BF43ED">
      <w:pPr>
        <w:pStyle w:val="1"/>
      </w:pPr>
      <w:r>
        <w:rPr>
          <w:rFonts w:hint="eastAsia"/>
        </w:rPr>
        <w:t>mailbox</w:t>
      </w:r>
      <w:r w:rsidR="007A7AF5">
        <w:rPr>
          <w:rFonts w:hint="eastAsia"/>
        </w:rPr>
        <w:t>设计</w:t>
      </w:r>
    </w:p>
    <w:p w14:paraId="6CBB2049" w14:textId="1B9ADC18" w:rsidR="007A7AF5" w:rsidRPr="00F46584" w:rsidRDefault="007A7AF5" w:rsidP="00574547">
      <w:pPr>
        <w:pStyle w:val="af6"/>
        <w:numPr>
          <w:ilvl w:val="1"/>
          <w:numId w:val="37"/>
        </w:numPr>
        <w:ind w:left="1134" w:firstLineChars="0" w:hanging="708"/>
        <w:rPr>
          <w:b/>
          <w:bCs/>
          <w:color w:val="000000" w:themeColor="text1"/>
        </w:rPr>
      </w:pPr>
      <w:r w:rsidRPr="00F46584">
        <w:rPr>
          <w:rFonts w:hint="eastAsia"/>
          <w:b/>
          <w:bCs/>
          <w:color w:val="000000" w:themeColor="text1"/>
        </w:rPr>
        <w:t>mailbox</w:t>
      </w:r>
      <w:r w:rsidRPr="00F46584">
        <w:rPr>
          <w:rFonts w:hint="eastAsia"/>
          <w:b/>
          <w:bCs/>
          <w:color w:val="000000" w:themeColor="text1"/>
        </w:rPr>
        <w:t>的</w:t>
      </w:r>
      <w:r w:rsidR="00EE4BCD" w:rsidRPr="00F46584">
        <w:rPr>
          <w:rFonts w:hint="eastAsia"/>
          <w:b/>
          <w:bCs/>
          <w:color w:val="000000" w:themeColor="text1"/>
        </w:rPr>
        <w:t>数据</w:t>
      </w:r>
      <w:r w:rsidRPr="00F46584">
        <w:rPr>
          <w:rFonts w:hint="eastAsia"/>
          <w:b/>
          <w:bCs/>
          <w:color w:val="000000" w:themeColor="text1"/>
        </w:rPr>
        <w:t>结构</w:t>
      </w:r>
      <w:r w:rsidR="00EE4BCD" w:rsidRPr="00F46584">
        <w:rPr>
          <w:rFonts w:hint="eastAsia"/>
          <w:b/>
          <w:bCs/>
          <w:color w:val="000000" w:themeColor="text1"/>
        </w:rPr>
        <w:t>以及主要成员变量的含义</w:t>
      </w:r>
    </w:p>
    <w:p w14:paraId="7F0FB021" w14:textId="77777777" w:rsidR="00B91221" w:rsidRPr="00B91221" w:rsidRDefault="00B91221" w:rsidP="00B9122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B91221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typedef</w:t>
      </w: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91221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struct</w:t>
      </w: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mailbox  </w:t>
      </w:r>
    </w:p>
    <w:p w14:paraId="17E4D6BB" w14:textId="77777777" w:rsidR="00B91221" w:rsidRPr="00B91221" w:rsidRDefault="00B91221" w:rsidP="00B9122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410E7769" w14:textId="77777777" w:rsidR="00B91221" w:rsidRPr="00B91221" w:rsidRDefault="00B91221" w:rsidP="00B9122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91221">
        <w:rPr>
          <w:rFonts w:ascii="Consolas" w:hAnsi="Consolas" w:cs="Consolas"/>
          <w:b/>
          <w:bCs/>
          <w:color w:val="2E8B57"/>
          <w:kern w:val="0"/>
          <w:sz w:val="15"/>
          <w:szCs w:val="15"/>
          <w:bdr w:val="none" w:sz="0" w:space="0" w:color="auto" w:frame="1"/>
        </w:rPr>
        <w:t>char</w:t>
      </w: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name[</w:t>
      </w:r>
      <w:proofErr w:type="gramEnd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30];  </w:t>
      </w:r>
    </w:p>
    <w:p w14:paraId="6307C8D1" w14:textId="77777777" w:rsidR="00B91221" w:rsidRPr="00B91221" w:rsidRDefault="00B91221" w:rsidP="00B9122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uint8_t </w:t>
      </w:r>
      <w:proofErr w:type="gramStart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msg[</w:t>
      </w:r>
      <w:proofErr w:type="gramEnd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MSG_MAX_SIZE];  </w:t>
      </w:r>
    </w:p>
    <w:p w14:paraId="3CAFD351" w14:textId="77777777" w:rsidR="00B91221" w:rsidRPr="00B91221" w:rsidRDefault="00B91221" w:rsidP="00B9122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91221">
        <w:rPr>
          <w:rFonts w:ascii="Consolas" w:hAnsi="Consolas" w:cs="Consolas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msg_head</w:t>
      </w:r>
      <w:proofErr w:type="spellEnd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, </w:t>
      </w:r>
      <w:proofErr w:type="spellStart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msg_tail</w:t>
      </w:r>
      <w:proofErr w:type="spellEnd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404A98A7" w14:textId="77777777" w:rsidR="00B91221" w:rsidRPr="00B91221" w:rsidRDefault="00B91221" w:rsidP="00B9122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91221">
        <w:rPr>
          <w:rFonts w:ascii="Consolas" w:hAnsi="Consolas" w:cs="Consolas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used_size</w:t>
      </w:r>
      <w:proofErr w:type="spellEnd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    </w:t>
      </w:r>
    </w:p>
    <w:p w14:paraId="08CF0A6D" w14:textId="77777777" w:rsidR="00B91221" w:rsidRPr="00B91221" w:rsidRDefault="00B91221" w:rsidP="00B9122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91221">
        <w:rPr>
          <w:rFonts w:ascii="Consolas" w:hAnsi="Consolas" w:cs="Consolas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cited;  </w:t>
      </w:r>
    </w:p>
    <w:p w14:paraId="09CF9D37" w14:textId="77777777" w:rsidR="00B91221" w:rsidRPr="00B91221" w:rsidRDefault="00B91221" w:rsidP="00B9122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condition_t</w:t>
      </w:r>
      <w:proofErr w:type="spellEnd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full;  </w:t>
      </w:r>
    </w:p>
    <w:p w14:paraId="7CCF017F" w14:textId="77777777" w:rsidR="00B91221" w:rsidRPr="00B91221" w:rsidRDefault="00B91221" w:rsidP="00B9122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condition_t</w:t>
      </w:r>
      <w:proofErr w:type="spellEnd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empty;  </w:t>
      </w:r>
    </w:p>
    <w:p w14:paraId="2C796005" w14:textId="77777777" w:rsidR="00B91221" w:rsidRPr="00B91221" w:rsidRDefault="00B91221" w:rsidP="00B9122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mutex_lock_t</w:t>
      </w:r>
      <w:proofErr w:type="spellEnd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mutex;  </w:t>
      </w:r>
    </w:p>
    <w:p w14:paraId="47657576" w14:textId="77777777" w:rsidR="00B91221" w:rsidRPr="00B91221" w:rsidRDefault="00B91221" w:rsidP="00B9122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} </w:t>
      </w:r>
      <w:proofErr w:type="spellStart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mailbox_t</w:t>
      </w:r>
      <w:proofErr w:type="spellEnd"/>
      <w:r w:rsidRPr="00B91221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6B399876" w14:textId="45B78859" w:rsidR="00574547" w:rsidRPr="00562FAB" w:rsidRDefault="00B91221" w:rsidP="00E3078A">
      <w:pPr>
        <w:ind w:left="850" w:firstLine="424"/>
        <w:rPr>
          <w:rFonts w:hint="eastAsia"/>
          <w:color w:val="000000" w:themeColor="text1"/>
        </w:rPr>
      </w:pPr>
      <w:r w:rsidRPr="00562FAB">
        <w:rPr>
          <w:rFonts w:hint="eastAsia"/>
          <w:color w:val="000000" w:themeColor="text1"/>
        </w:rPr>
        <w:t>该数据结构主要包括一个</w:t>
      </w:r>
      <w:r w:rsidR="00DE2143">
        <w:rPr>
          <w:rFonts w:hint="eastAsia"/>
          <w:color w:val="000000" w:themeColor="text1"/>
        </w:rPr>
        <w:t>信息</w:t>
      </w:r>
      <w:r w:rsidRPr="00562FAB">
        <w:rPr>
          <w:rFonts w:hint="eastAsia"/>
          <w:color w:val="000000" w:themeColor="text1"/>
        </w:rPr>
        <w:t>名字符串、信箱内容字符串、信箱内容的头尾指针、</w:t>
      </w:r>
      <w:r w:rsidR="0017472E">
        <w:rPr>
          <w:rFonts w:hint="eastAsia"/>
          <w:color w:val="000000" w:themeColor="text1"/>
        </w:rPr>
        <w:t>已</w:t>
      </w:r>
      <w:r w:rsidRPr="00562FAB">
        <w:rPr>
          <w:rFonts w:hint="eastAsia"/>
          <w:color w:val="000000" w:themeColor="text1"/>
        </w:rPr>
        <w:t>使用的大小、被引用的次数、两个和空、满相关的条件变量，以及一把</w:t>
      </w:r>
      <w:r w:rsidR="00AF6F73" w:rsidRPr="00562FAB">
        <w:rPr>
          <w:rFonts w:hint="eastAsia"/>
          <w:color w:val="000000" w:themeColor="text1"/>
        </w:rPr>
        <w:t>控制互斥访问</w:t>
      </w:r>
      <w:r w:rsidR="00AF6F73">
        <w:rPr>
          <w:rFonts w:hint="eastAsia"/>
          <w:color w:val="000000" w:themeColor="text1"/>
        </w:rPr>
        <w:t>的</w:t>
      </w:r>
      <w:r w:rsidRPr="00562FAB">
        <w:rPr>
          <w:rFonts w:hint="eastAsia"/>
          <w:color w:val="000000" w:themeColor="text1"/>
        </w:rPr>
        <w:t>互斥锁。</w:t>
      </w:r>
    </w:p>
    <w:p w14:paraId="02F06044" w14:textId="77777777" w:rsidR="00B91221" w:rsidRPr="00562FAB" w:rsidRDefault="00B91221" w:rsidP="00574547">
      <w:pPr>
        <w:rPr>
          <w:rFonts w:hint="eastAsia"/>
          <w:color w:val="000000" w:themeColor="text1"/>
        </w:rPr>
      </w:pPr>
    </w:p>
    <w:p w14:paraId="61D27991" w14:textId="307D6B87" w:rsidR="0004069A" w:rsidRDefault="007A7AF5" w:rsidP="00B91221">
      <w:pPr>
        <w:pStyle w:val="af6"/>
        <w:numPr>
          <w:ilvl w:val="1"/>
          <w:numId w:val="40"/>
        </w:numPr>
        <w:ind w:left="1134" w:firstLineChars="0" w:hanging="708"/>
        <w:rPr>
          <w:b/>
          <w:bCs/>
          <w:color w:val="000000" w:themeColor="text1"/>
        </w:rPr>
      </w:pPr>
      <w:r w:rsidRPr="00F46584">
        <w:rPr>
          <w:rFonts w:hint="eastAsia"/>
          <w:b/>
          <w:bCs/>
          <w:color w:val="000000" w:themeColor="text1"/>
        </w:rPr>
        <w:t>你在</w:t>
      </w:r>
      <w:r w:rsidRPr="00F46584">
        <w:rPr>
          <w:rFonts w:hint="eastAsia"/>
          <w:b/>
          <w:bCs/>
          <w:color w:val="000000" w:themeColor="text1"/>
        </w:rPr>
        <w:t>mailbox</w:t>
      </w:r>
      <w:r w:rsidRPr="00F46584">
        <w:rPr>
          <w:rFonts w:hint="eastAsia"/>
          <w:b/>
          <w:bCs/>
          <w:color w:val="000000" w:themeColor="text1"/>
        </w:rPr>
        <w:t>设计中如何处理</w:t>
      </w:r>
      <w:r w:rsidR="00C85253" w:rsidRPr="00F46584">
        <w:rPr>
          <w:rFonts w:hint="eastAsia"/>
          <w:b/>
          <w:bCs/>
          <w:color w:val="000000" w:themeColor="text1"/>
        </w:rPr>
        <w:t>producer-consumer</w:t>
      </w:r>
      <w:r w:rsidR="00C85253" w:rsidRPr="00F46584">
        <w:rPr>
          <w:rFonts w:hint="eastAsia"/>
          <w:b/>
          <w:bCs/>
          <w:color w:val="000000" w:themeColor="text1"/>
        </w:rPr>
        <w:t>问题，</w:t>
      </w:r>
      <w:r w:rsidR="00B87765" w:rsidRPr="00F46584">
        <w:rPr>
          <w:rFonts w:hint="eastAsia"/>
          <w:b/>
          <w:bCs/>
          <w:color w:val="000000" w:themeColor="text1"/>
        </w:rPr>
        <w:t>使用哪种同步原语进行并发访问保护？你的实现是否支持</w:t>
      </w:r>
      <w:r w:rsidR="00C85253" w:rsidRPr="00F46584">
        <w:rPr>
          <w:rFonts w:hint="eastAsia"/>
          <w:b/>
          <w:bCs/>
          <w:color w:val="000000" w:themeColor="text1"/>
        </w:rPr>
        <w:t>多</w:t>
      </w:r>
      <w:r w:rsidR="00C85253" w:rsidRPr="00F46584">
        <w:rPr>
          <w:rFonts w:hint="eastAsia"/>
          <w:b/>
          <w:bCs/>
          <w:color w:val="000000" w:themeColor="text1"/>
        </w:rPr>
        <w:t>producer</w:t>
      </w:r>
      <w:r w:rsidR="00C85253" w:rsidRPr="00F46584">
        <w:rPr>
          <w:rFonts w:hint="eastAsia"/>
          <w:b/>
          <w:bCs/>
          <w:color w:val="000000" w:themeColor="text1"/>
        </w:rPr>
        <w:t>或多</w:t>
      </w:r>
      <w:r w:rsidR="00C85253" w:rsidRPr="00F46584">
        <w:rPr>
          <w:rFonts w:hint="eastAsia"/>
          <w:b/>
          <w:bCs/>
          <w:color w:val="000000" w:themeColor="text1"/>
        </w:rPr>
        <w:t>consumer</w:t>
      </w:r>
      <w:r w:rsidR="00C85253" w:rsidRPr="00F46584">
        <w:rPr>
          <w:rFonts w:hint="eastAsia"/>
          <w:b/>
          <w:bCs/>
          <w:color w:val="000000" w:themeColor="text1"/>
        </w:rPr>
        <w:t>，如果有，你是如何处理的</w:t>
      </w:r>
      <w:r w:rsidR="00E3078A" w:rsidRPr="00F46584">
        <w:rPr>
          <w:rFonts w:hint="eastAsia"/>
          <w:b/>
          <w:bCs/>
          <w:color w:val="000000" w:themeColor="text1"/>
        </w:rPr>
        <w:t>？</w:t>
      </w:r>
    </w:p>
    <w:p w14:paraId="5692E558" w14:textId="77777777" w:rsidR="00DE2143" w:rsidRPr="00F46584" w:rsidRDefault="00DE2143" w:rsidP="00DE2143">
      <w:pPr>
        <w:pStyle w:val="af6"/>
        <w:ind w:left="1134" w:firstLineChars="0" w:firstLine="0"/>
        <w:rPr>
          <w:rFonts w:hint="eastAsia"/>
          <w:b/>
          <w:bCs/>
          <w:color w:val="000000" w:themeColor="text1"/>
        </w:rPr>
      </w:pPr>
    </w:p>
    <w:p w14:paraId="516D9B3A" w14:textId="77777777" w:rsidR="003E4BD7" w:rsidRDefault="00562FAB" w:rsidP="00E3078A">
      <w:pPr>
        <w:ind w:left="850" w:firstLine="424"/>
        <w:rPr>
          <w:color w:val="000000" w:themeColor="text1"/>
        </w:rPr>
      </w:pPr>
      <w:r w:rsidRPr="00E3078A">
        <w:rPr>
          <w:rFonts w:hint="eastAsia"/>
          <w:color w:val="000000" w:themeColor="text1"/>
        </w:rPr>
        <w:t>在处理生产者消费者模型时，该设计采用的是</w:t>
      </w:r>
      <w:r w:rsidR="003E4BD7">
        <w:rPr>
          <w:rFonts w:hint="eastAsia"/>
          <w:color w:val="000000" w:themeColor="text1"/>
        </w:rPr>
        <w:t>将</w:t>
      </w:r>
      <w:r w:rsidRPr="00E3078A">
        <w:rPr>
          <w:rFonts w:hint="eastAsia"/>
          <w:color w:val="000000" w:themeColor="text1"/>
        </w:rPr>
        <w:t>条件变量作为同步原语的方式。</w:t>
      </w:r>
    </w:p>
    <w:p w14:paraId="48F2D5A4" w14:textId="74047431" w:rsidR="00F46584" w:rsidRDefault="00E3078A" w:rsidP="00E3078A">
      <w:pPr>
        <w:ind w:left="850" w:firstLine="424"/>
        <w:rPr>
          <w:color w:val="000000" w:themeColor="text1"/>
        </w:rPr>
      </w:pPr>
      <w:r w:rsidRPr="00E3078A">
        <w:rPr>
          <w:rFonts w:hint="eastAsia"/>
          <w:color w:val="000000" w:themeColor="text1"/>
        </w:rPr>
        <w:t>生产者为写者，当信箱空间不足时，其会在</w:t>
      </w:r>
      <w:r w:rsidRPr="00E3078A">
        <w:rPr>
          <w:rFonts w:hint="eastAsia"/>
          <w:color w:val="000000" w:themeColor="text1"/>
        </w:rPr>
        <w:t>empty</w:t>
      </w:r>
      <w:r w:rsidRPr="00E3078A">
        <w:rPr>
          <w:rFonts w:hint="eastAsia"/>
          <w:color w:val="000000" w:themeColor="text1"/>
        </w:rPr>
        <w:t>条件变量上等待，</w:t>
      </w:r>
      <w:r w:rsidR="00780545">
        <w:rPr>
          <w:rFonts w:hint="eastAsia"/>
          <w:color w:val="000000" w:themeColor="text1"/>
        </w:rPr>
        <w:t>直到</w:t>
      </w:r>
      <w:r w:rsidRPr="00E3078A">
        <w:rPr>
          <w:rFonts w:hint="eastAsia"/>
          <w:color w:val="000000" w:themeColor="text1"/>
        </w:rPr>
        <w:t>有足够的写空间</w:t>
      </w:r>
      <w:r w:rsidR="00256A78">
        <w:rPr>
          <w:rFonts w:hint="eastAsia"/>
          <w:color w:val="000000" w:themeColor="text1"/>
        </w:rPr>
        <w:t>。</w:t>
      </w:r>
      <w:r w:rsidRPr="00E3078A">
        <w:rPr>
          <w:rFonts w:hint="eastAsia"/>
          <w:color w:val="000000" w:themeColor="text1"/>
        </w:rPr>
        <w:t>当写完毕时，生产者会唤醒阻塞在</w:t>
      </w:r>
      <w:r w:rsidRPr="00E3078A">
        <w:rPr>
          <w:rFonts w:hint="eastAsia"/>
          <w:color w:val="000000" w:themeColor="text1"/>
        </w:rPr>
        <w:t>full</w:t>
      </w:r>
      <w:r w:rsidRPr="00E3078A">
        <w:rPr>
          <w:rFonts w:hint="eastAsia"/>
          <w:color w:val="000000" w:themeColor="text1"/>
        </w:rPr>
        <w:t>条件变量上的消费者。</w:t>
      </w:r>
    </w:p>
    <w:p w14:paraId="78D0762C" w14:textId="36594CE0" w:rsidR="00F46584" w:rsidRDefault="00C32AFE" w:rsidP="00E3078A">
      <w:pPr>
        <w:ind w:left="850" w:firstLine="424"/>
        <w:rPr>
          <w:color w:val="000000" w:themeColor="text1"/>
        </w:rPr>
      </w:pPr>
      <w:r>
        <w:rPr>
          <w:rFonts w:hint="eastAsia"/>
          <w:color w:val="000000" w:themeColor="text1"/>
        </w:rPr>
        <w:t>而消费者为读者，</w:t>
      </w:r>
      <w:r w:rsidRPr="00E3078A"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信箱可读内容</w:t>
      </w:r>
      <w:r w:rsidRPr="00E3078A">
        <w:rPr>
          <w:rFonts w:hint="eastAsia"/>
          <w:color w:val="000000" w:themeColor="text1"/>
        </w:rPr>
        <w:t>不足时，其会在</w:t>
      </w:r>
      <w:r w:rsidR="00780545">
        <w:rPr>
          <w:rFonts w:hint="eastAsia"/>
          <w:color w:val="000000" w:themeColor="text1"/>
        </w:rPr>
        <w:t>full</w:t>
      </w:r>
      <w:r w:rsidRPr="00E3078A">
        <w:rPr>
          <w:rFonts w:hint="eastAsia"/>
          <w:color w:val="000000" w:themeColor="text1"/>
        </w:rPr>
        <w:t>条件变量上等待，</w:t>
      </w:r>
      <w:r w:rsidR="00780545">
        <w:rPr>
          <w:rFonts w:hint="eastAsia"/>
          <w:color w:val="000000" w:themeColor="text1"/>
        </w:rPr>
        <w:t>直到</w:t>
      </w:r>
      <w:r w:rsidRPr="00E3078A">
        <w:rPr>
          <w:rFonts w:hint="eastAsia"/>
          <w:color w:val="000000" w:themeColor="text1"/>
        </w:rPr>
        <w:t>有足够的</w:t>
      </w:r>
      <w:r w:rsidR="00840C8B">
        <w:rPr>
          <w:rFonts w:hint="eastAsia"/>
          <w:color w:val="000000" w:themeColor="text1"/>
        </w:rPr>
        <w:t>读</w:t>
      </w:r>
      <w:r w:rsidR="00E81117">
        <w:rPr>
          <w:rFonts w:hint="eastAsia"/>
          <w:color w:val="000000" w:themeColor="text1"/>
        </w:rPr>
        <w:t>内容</w:t>
      </w:r>
      <w:r w:rsidR="00256A78">
        <w:rPr>
          <w:rFonts w:hint="eastAsia"/>
          <w:color w:val="000000" w:themeColor="text1"/>
        </w:rPr>
        <w:t>。</w:t>
      </w:r>
      <w:r w:rsidRPr="00E3078A">
        <w:rPr>
          <w:rFonts w:hint="eastAsia"/>
          <w:color w:val="000000" w:themeColor="text1"/>
        </w:rPr>
        <w:t>当</w:t>
      </w:r>
      <w:r w:rsidR="005E25E0">
        <w:rPr>
          <w:rFonts w:hint="eastAsia"/>
          <w:color w:val="000000" w:themeColor="text1"/>
        </w:rPr>
        <w:t>读</w:t>
      </w:r>
      <w:r w:rsidRPr="00E3078A">
        <w:rPr>
          <w:rFonts w:hint="eastAsia"/>
          <w:color w:val="000000" w:themeColor="text1"/>
        </w:rPr>
        <w:t>完毕时，</w:t>
      </w:r>
      <w:r w:rsidR="00DF5FE3">
        <w:rPr>
          <w:rFonts w:hint="eastAsia"/>
          <w:color w:val="000000" w:themeColor="text1"/>
        </w:rPr>
        <w:t>消费者</w:t>
      </w:r>
      <w:r w:rsidRPr="00E3078A">
        <w:rPr>
          <w:rFonts w:hint="eastAsia"/>
          <w:color w:val="000000" w:themeColor="text1"/>
        </w:rPr>
        <w:t>会唤醒阻塞在</w:t>
      </w:r>
      <w:r w:rsidR="009A1632">
        <w:rPr>
          <w:rFonts w:hint="eastAsia"/>
          <w:color w:val="000000" w:themeColor="text1"/>
        </w:rPr>
        <w:t>empty</w:t>
      </w:r>
      <w:r w:rsidRPr="00E3078A">
        <w:rPr>
          <w:rFonts w:hint="eastAsia"/>
          <w:color w:val="000000" w:themeColor="text1"/>
        </w:rPr>
        <w:t>条件变量上的</w:t>
      </w:r>
      <w:r w:rsidR="006F0E67">
        <w:rPr>
          <w:rFonts w:hint="eastAsia"/>
          <w:color w:val="000000" w:themeColor="text1"/>
        </w:rPr>
        <w:t>生产</w:t>
      </w:r>
      <w:r w:rsidRPr="00E3078A">
        <w:rPr>
          <w:rFonts w:hint="eastAsia"/>
          <w:color w:val="000000" w:themeColor="text1"/>
        </w:rPr>
        <w:t>者。</w:t>
      </w:r>
    </w:p>
    <w:p w14:paraId="53E79D0D" w14:textId="01FA2A41" w:rsidR="00B91221" w:rsidRPr="00026EE9" w:rsidRDefault="00990D84" w:rsidP="00026EE9">
      <w:pPr>
        <w:ind w:left="850" w:firstLine="42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该设计支持</w:t>
      </w:r>
      <w:r w:rsidRPr="00E3078A">
        <w:rPr>
          <w:rFonts w:hint="eastAsia"/>
          <w:color w:val="000000" w:themeColor="text1"/>
        </w:rPr>
        <w:t>多</w:t>
      </w:r>
      <w:r w:rsidRPr="00E3078A">
        <w:rPr>
          <w:rFonts w:hint="eastAsia"/>
          <w:color w:val="000000" w:themeColor="text1"/>
        </w:rPr>
        <w:t>producer</w:t>
      </w:r>
      <w:r w:rsidRPr="00E3078A">
        <w:rPr>
          <w:rFonts w:hint="eastAsia"/>
          <w:color w:val="000000" w:themeColor="text1"/>
        </w:rPr>
        <w:t>或多</w:t>
      </w:r>
      <w:r w:rsidRPr="00E3078A">
        <w:rPr>
          <w:rFonts w:hint="eastAsia"/>
          <w:color w:val="000000" w:themeColor="text1"/>
        </w:rPr>
        <w:t>consumer</w:t>
      </w:r>
      <w:r w:rsidR="00F203B6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通过锁的实现，可以保证临界区只有一个进程进行访问</w:t>
      </w:r>
      <w:r w:rsidR="006627C5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同时唤醒进程时，该设计采用的是</w:t>
      </w:r>
      <w:r>
        <w:rPr>
          <w:rFonts w:hint="eastAsia"/>
          <w:color w:val="000000" w:themeColor="text1"/>
        </w:rPr>
        <w:t>broadcast</w:t>
      </w:r>
      <w:r>
        <w:rPr>
          <w:rFonts w:hint="eastAsia"/>
          <w:color w:val="000000" w:themeColor="text1"/>
        </w:rPr>
        <w:t>形式</w:t>
      </w:r>
      <w:r w:rsidR="00230885">
        <w:rPr>
          <w:rFonts w:hint="eastAsia"/>
          <w:color w:val="000000" w:themeColor="text1"/>
        </w:rPr>
        <w:t>，即唤醒所有相应条件变量的阻塞进程。</w:t>
      </w:r>
      <w:bookmarkStart w:id="0" w:name="_GoBack"/>
      <w:bookmarkEnd w:id="0"/>
    </w:p>
    <w:p w14:paraId="16459C58" w14:textId="77777777" w:rsidR="007A7AF5" w:rsidRPr="007A7AF5" w:rsidRDefault="007A7AF5" w:rsidP="00DE2143">
      <w:pPr>
        <w:ind w:firstLine="0"/>
        <w:rPr>
          <w:rFonts w:hint="eastAsia"/>
        </w:rPr>
      </w:pPr>
    </w:p>
    <w:p w14:paraId="078B901F" w14:textId="77777777" w:rsidR="000B7443" w:rsidRPr="000B7443" w:rsidRDefault="000B7443" w:rsidP="000B7443">
      <w:pPr>
        <w:pStyle w:val="1"/>
      </w:pPr>
      <w:r>
        <w:rPr>
          <w:rFonts w:hint="eastAsia"/>
        </w:rPr>
        <w:lastRenderedPageBreak/>
        <w:t>关键函数功能</w:t>
      </w:r>
    </w:p>
    <w:p w14:paraId="6BD71065" w14:textId="370D9631" w:rsidR="0024200B" w:rsidRDefault="00026EE9">
      <w:pPr>
        <w:rPr>
          <w:color w:val="000000" w:themeColor="text1"/>
        </w:rPr>
      </w:pPr>
      <w:r w:rsidRPr="00026EE9">
        <w:rPr>
          <w:rFonts w:hint="eastAsia"/>
          <w:color w:val="000000" w:themeColor="text1"/>
        </w:rPr>
        <w:t>在释放锁时，原来的设计会导致直接运行时，两把因为抢锁失败的进程重新获得锁时，永远只有同一把先抢到释放的锁；而设置断点后的顺序执行，两个进程则都有机会能拿到锁，为了解决这个玄学</w:t>
      </w:r>
      <w:r w:rsidRPr="00026EE9">
        <w:rPr>
          <w:rFonts w:hint="eastAsia"/>
          <w:color w:val="000000" w:themeColor="text1"/>
        </w:rPr>
        <w:t>bug</w:t>
      </w:r>
      <w:r w:rsidRPr="00026EE9">
        <w:rPr>
          <w:rFonts w:hint="eastAsia"/>
          <w:color w:val="000000" w:themeColor="text1"/>
        </w:rPr>
        <w:t>，本设计在释放锁的最后一步加上了</w:t>
      </w:r>
      <w:proofErr w:type="spellStart"/>
      <w:r w:rsidRPr="00026EE9">
        <w:rPr>
          <w:color w:val="000000" w:themeColor="text1"/>
        </w:rPr>
        <w:t>do_scheduler</w:t>
      </w:r>
      <w:proofErr w:type="spellEnd"/>
      <w:r w:rsidRPr="00026EE9">
        <w:rPr>
          <w:color w:val="000000" w:themeColor="text1"/>
        </w:rPr>
        <w:t>()</w:t>
      </w:r>
      <w:r w:rsidRPr="00026EE9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通过这一修改，两个进程就可以均有机会拿到刚释放的锁。实现</w:t>
      </w:r>
      <w:r w:rsidRPr="00026EE9">
        <w:rPr>
          <w:rFonts w:hint="eastAsia"/>
          <w:color w:val="000000" w:themeColor="text1"/>
        </w:rPr>
        <w:t>代码如下：</w:t>
      </w:r>
    </w:p>
    <w:p w14:paraId="0A08562E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void</w:t>
      </w: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do_mutex_lock_</w:t>
      </w:r>
      <w:proofErr w:type="gram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release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mutex_lock_t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*lock)  </w:t>
      </w:r>
    </w:p>
    <w:p w14:paraId="7CDED00A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0AE00BB8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026EE9">
        <w:rPr>
          <w:rFonts w:ascii="Consolas" w:hAnsi="Consolas" w:cs="Consolas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502E3D87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gramStart"/>
      <w:r w:rsidRPr="00026EE9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= 0; 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&lt;= 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current_running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-&gt;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lock_top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++){  </w:t>
      </w:r>
    </w:p>
    <w:p w14:paraId="18FB39EA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026EE9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current_running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-&gt;lock[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] == </w:t>
      </w:r>
      <w:proofErr w:type="gram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lock){</w:t>
      </w:r>
      <w:proofErr w:type="gram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78E97FA0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026EE9">
        <w:rPr>
          <w:rFonts w:ascii="Consolas" w:hAnsi="Consolas" w:cs="Consolas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j = i+1;  </w:t>
      </w:r>
    </w:p>
    <w:p w14:paraId="30D2111E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026EE9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while</w:t>
      </w: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j &lt;= 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current_running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-&gt;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lock_top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){  </w:t>
      </w:r>
    </w:p>
    <w:p w14:paraId="05E76645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current_running-&gt;lock[j-1] = current_running-&gt;lock[j];  </w:t>
      </w:r>
    </w:p>
    <w:p w14:paraId="194B2BA7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j++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73D65D30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14:paraId="01C1EB22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--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current_running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-&gt;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lock_top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07663206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026EE9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break</w:t>
      </w: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7699CC46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14:paraId="053E7DD4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496DE1A4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</w:t>
      </w:r>
    </w:p>
    <w:p w14:paraId="17763030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026EE9">
        <w:rPr>
          <w:rFonts w:ascii="Consolas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proofErr w:type="gram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(!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queue</w:t>
      </w:r>
      <w:proofErr w:type="gram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_is_empty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(&amp;lock-&gt;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block_queue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)){  </w:t>
      </w:r>
    </w:p>
    <w:p w14:paraId="2C237296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do_unblock_one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(&amp;lock-&gt;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block_queue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66EFB377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14C4C74E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lock-&gt;status=UNLOCKED;  </w:t>
      </w:r>
    </w:p>
    <w:p w14:paraId="5C1EC477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do_</w:t>
      </w:r>
      <w:proofErr w:type="gramStart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scheduler</w:t>
      </w:r>
      <w:proofErr w:type="spell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2363EDDC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BA8E896" w14:textId="77777777" w:rsidR="00026EE9" w:rsidRPr="00026EE9" w:rsidRDefault="00026EE9" w:rsidP="00026EE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cs="Consolas"/>
          <w:color w:val="5C5C5C"/>
          <w:kern w:val="0"/>
          <w:sz w:val="15"/>
          <w:szCs w:val="15"/>
        </w:rPr>
      </w:pPr>
      <w:r w:rsidRPr="00026EE9">
        <w:rPr>
          <w:rFonts w:ascii="Consolas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31C6A138" w14:textId="77777777" w:rsidR="00026EE9" w:rsidRPr="00026EE9" w:rsidRDefault="00026EE9">
      <w:pPr>
        <w:rPr>
          <w:rFonts w:hint="eastAsia"/>
          <w:color w:val="000000" w:themeColor="text1"/>
        </w:rPr>
      </w:pPr>
    </w:p>
    <w:p w14:paraId="349CEAA7" w14:textId="77777777" w:rsidR="0024200B" w:rsidRDefault="0024200B"/>
    <w:p w14:paraId="02E2DB2B" w14:textId="77777777" w:rsidR="00534B37" w:rsidRDefault="006F0480">
      <w:pPr>
        <w:pStyle w:val="af"/>
      </w:pPr>
      <w:r>
        <w:rPr>
          <w:rFonts w:hint="eastAsia"/>
        </w:rPr>
        <w:t>参考文献</w:t>
      </w:r>
    </w:p>
    <w:p w14:paraId="53FEB392" w14:textId="2A6650A2" w:rsidR="00534B37" w:rsidRDefault="000C77D4" w:rsidP="00E27874">
      <w:pPr>
        <w:pStyle w:val="af0"/>
        <w:numPr>
          <w:ilvl w:val="0"/>
          <w:numId w:val="32"/>
        </w:numPr>
      </w:pPr>
      <w:r>
        <w:rPr>
          <w:rFonts w:hint="eastAsia"/>
        </w:rPr>
        <w:t>理论课同步原语相关</w:t>
      </w:r>
      <w:r>
        <w:rPr>
          <w:rFonts w:hint="eastAsia"/>
        </w:rPr>
        <w:t>P</w:t>
      </w:r>
      <w:r>
        <w:t>PT</w:t>
      </w:r>
    </w:p>
    <w:p w14:paraId="28AFB9B5" w14:textId="5696C460" w:rsidR="000C77D4" w:rsidRDefault="000C77D4" w:rsidP="00E27874">
      <w:pPr>
        <w:pStyle w:val="af0"/>
        <w:numPr>
          <w:ilvl w:val="0"/>
          <w:numId w:val="32"/>
        </w:numPr>
      </w:pPr>
      <w:r>
        <w:rPr>
          <w:rFonts w:hint="eastAsia"/>
        </w:rPr>
        <w:t>实验课</w:t>
      </w:r>
      <w:r w:rsidR="005F2A44" w:rsidRPr="005F2A44">
        <w:t>project_3_guid_book_MIPS</w:t>
      </w:r>
    </w:p>
    <w:p w14:paraId="70F880AC" w14:textId="4A1C8D20" w:rsidR="005F2A44" w:rsidRDefault="005F2A44" w:rsidP="00E27874">
      <w:pPr>
        <w:pStyle w:val="af0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《现代操作系统》进程与线程章节</w:t>
      </w:r>
    </w:p>
    <w:p w14:paraId="6D3BD5A9" w14:textId="77777777" w:rsidR="00E27874" w:rsidRDefault="00E27874">
      <w:pPr>
        <w:pStyle w:val="af0"/>
      </w:pPr>
    </w:p>
    <w:sectPr w:rsidR="00E27874" w:rsidSect="00534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3B5F8" w14:textId="77777777" w:rsidR="005D056D" w:rsidRDefault="005D056D">
      <w:r>
        <w:separator/>
      </w:r>
    </w:p>
  </w:endnote>
  <w:endnote w:type="continuationSeparator" w:id="0">
    <w:p w14:paraId="5B31F5B9" w14:textId="77777777" w:rsidR="005D056D" w:rsidRDefault="005D0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6B7FD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87765">
      <w:rPr>
        <w:rStyle w:val="a8"/>
        <w:noProof/>
      </w:rPr>
      <w:t>2</w:t>
    </w:r>
    <w:r>
      <w:rPr>
        <w:rStyle w:val="a8"/>
      </w:rPr>
      <w:fldChar w:fldCharType="end"/>
    </w:r>
  </w:p>
  <w:p w14:paraId="113D1AF0" w14:textId="77777777"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7522F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27874">
      <w:rPr>
        <w:rStyle w:val="a8"/>
        <w:noProof/>
      </w:rPr>
      <w:t>3</w:t>
    </w:r>
    <w:r>
      <w:rPr>
        <w:rStyle w:val="a8"/>
      </w:rPr>
      <w:fldChar w:fldCharType="end"/>
    </w:r>
  </w:p>
  <w:p w14:paraId="5398B103" w14:textId="77777777"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CF152" w14:textId="77777777" w:rsidR="005D056D" w:rsidRDefault="005D056D">
      <w:r>
        <w:separator/>
      </w:r>
    </w:p>
  </w:footnote>
  <w:footnote w:type="continuationSeparator" w:id="0">
    <w:p w14:paraId="4AA98E3E" w14:textId="77777777" w:rsidR="005D056D" w:rsidRDefault="005D0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EBBB2" w14:textId="5DCDB8DE" w:rsidR="00534B37" w:rsidRDefault="00881411" w:rsidP="00881411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B87765">
      <w:rPr>
        <w:rFonts w:hint="eastAsia"/>
      </w:rPr>
      <w:t xml:space="preserve"> 2019 - 2020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FB1F0" w14:textId="5AE78FC0"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B91221">
      <w:fldChar w:fldCharType="separate"/>
    </w:r>
    <w:r w:rsidR="00DE2143">
      <w:rPr>
        <w:rFonts w:hint="eastAsia"/>
        <w:noProof/>
      </w:rPr>
      <w:t>Project 3 Interactive OS and Process Management</w:t>
    </w:r>
    <w:r w:rsidR="00DE2143">
      <w:rPr>
        <w:rFonts w:hint="eastAsia"/>
        <w:noProof/>
      </w:rPr>
      <w:t>设计文档</w:t>
    </w:r>
    <w:r w:rsidR="00910D6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2398A" w14:textId="62CFF9DD"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B87765">
      <w:rPr>
        <w:rFonts w:hint="eastAsia"/>
      </w:rPr>
      <w:t xml:space="preserve"> 2019 - 2020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0926"/>
    <w:multiLevelType w:val="multilevel"/>
    <w:tmpl w:val="3DF4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A3632E5"/>
    <w:multiLevelType w:val="hybridMultilevel"/>
    <w:tmpl w:val="F6A01FC8"/>
    <w:lvl w:ilvl="0" w:tplc="6B52B23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1B8564F7"/>
    <w:multiLevelType w:val="multilevel"/>
    <w:tmpl w:val="309E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22611745"/>
    <w:multiLevelType w:val="multilevel"/>
    <w:tmpl w:val="3DF4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6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3A3252AE"/>
    <w:multiLevelType w:val="multilevel"/>
    <w:tmpl w:val="5C58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23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55FE4344"/>
    <w:multiLevelType w:val="hybridMultilevel"/>
    <w:tmpl w:val="92C63282"/>
    <w:lvl w:ilvl="0" w:tplc="8398CE6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6069680A"/>
    <w:multiLevelType w:val="multilevel"/>
    <w:tmpl w:val="1116EB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2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1" w15:restartNumberingAfterBreak="0">
    <w:nsid w:val="6194404A"/>
    <w:multiLevelType w:val="multilevel"/>
    <w:tmpl w:val="36DE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F37B3F"/>
    <w:multiLevelType w:val="hybridMultilevel"/>
    <w:tmpl w:val="8008510A"/>
    <w:lvl w:ilvl="0" w:tplc="6FE64F2A">
      <w:start w:val="1"/>
      <w:numFmt w:val="decimal"/>
      <w:lvlText w:val="（%1）"/>
      <w:lvlJc w:val="left"/>
      <w:pPr>
        <w:ind w:left="1145" w:hanging="7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3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5" w15:restartNumberingAfterBreak="0">
    <w:nsid w:val="6FA55A18"/>
    <w:multiLevelType w:val="multilevel"/>
    <w:tmpl w:val="32FC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7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8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9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40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1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37"/>
  </w:num>
  <w:num w:numId="2">
    <w:abstractNumId w:val="29"/>
  </w:num>
  <w:num w:numId="3">
    <w:abstractNumId w:val="6"/>
  </w:num>
  <w:num w:numId="4">
    <w:abstractNumId w:val="41"/>
  </w:num>
  <w:num w:numId="5">
    <w:abstractNumId w:val="14"/>
  </w:num>
  <w:num w:numId="6">
    <w:abstractNumId w:val="13"/>
  </w:num>
  <w:num w:numId="7">
    <w:abstractNumId w:val="28"/>
  </w:num>
  <w:num w:numId="8">
    <w:abstractNumId w:val="12"/>
  </w:num>
  <w:num w:numId="9">
    <w:abstractNumId w:val="19"/>
  </w:num>
  <w:num w:numId="10">
    <w:abstractNumId w:val="25"/>
  </w:num>
  <w:num w:numId="11">
    <w:abstractNumId w:val="36"/>
  </w:num>
  <w:num w:numId="12">
    <w:abstractNumId w:val="38"/>
  </w:num>
  <w:num w:numId="13">
    <w:abstractNumId w:val="16"/>
  </w:num>
  <w:num w:numId="14">
    <w:abstractNumId w:val="9"/>
  </w:num>
  <w:num w:numId="15">
    <w:abstractNumId w:val="34"/>
  </w:num>
  <w:num w:numId="16">
    <w:abstractNumId w:val="23"/>
  </w:num>
  <w:num w:numId="17">
    <w:abstractNumId w:val="33"/>
  </w:num>
  <w:num w:numId="18">
    <w:abstractNumId w:val="11"/>
  </w:num>
  <w:num w:numId="19">
    <w:abstractNumId w:val="18"/>
  </w:num>
  <w:num w:numId="20">
    <w:abstractNumId w:val="3"/>
  </w:num>
  <w:num w:numId="21">
    <w:abstractNumId w:val="26"/>
  </w:num>
  <w:num w:numId="22">
    <w:abstractNumId w:val="40"/>
  </w:num>
  <w:num w:numId="23">
    <w:abstractNumId w:val="1"/>
  </w:num>
  <w:num w:numId="24">
    <w:abstractNumId w:val="7"/>
  </w:num>
  <w:num w:numId="25">
    <w:abstractNumId w:val="21"/>
  </w:num>
  <w:num w:numId="26">
    <w:abstractNumId w:val="10"/>
  </w:num>
  <w:num w:numId="27">
    <w:abstractNumId w:val="20"/>
  </w:num>
  <w:num w:numId="28">
    <w:abstractNumId w:val="24"/>
  </w:num>
  <w:num w:numId="29">
    <w:abstractNumId w:val="15"/>
  </w:num>
  <w:num w:numId="30">
    <w:abstractNumId w:val="39"/>
  </w:num>
  <w:num w:numId="31">
    <w:abstractNumId w:val="22"/>
  </w:num>
  <w:num w:numId="32">
    <w:abstractNumId w:val="2"/>
  </w:num>
  <w:num w:numId="33">
    <w:abstractNumId w:val="32"/>
  </w:num>
  <w:num w:numId="34">
    <w:abstractNumId w:val="27"/>
  </w:num>
  <w:num w:numId="35">
    <w:abstractNumId w:val="4"/>
  </w:num>
  <w:num w:numId="36">
    <w:abstractNumId w:val="5"/>
  </w:num>
  <w:num w:numId="37">
    <w:abstractNumId w:val="0"/>
  </w:num>
  <w:num w:numId="38">
    <w:abstractNumId w:val="17"/>
  </w:num>
  <w:num w:numId="39">
    <w:abstractNumId w:val="35"/>
  </w:num>
  <w:num w:numId="40">
    <w:abstractNumId w:val="30"/>
  </w:num>
  <w:num w:numId="41">
    <w:abstractNumId w:val="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43"/>
    <w:rsid w:val="00004BCE"/>
    <w:rsid w:val="00026EE9"/>
    <w:rsid w:val="00037AF7"/>
    <w:rsid w:val="0004069A"/>
    <w:rsid w:val="00062B42"/>
    <w:rsid w:val="000632E0"/>
    <w:rsid w:val="000B67F3"/>
    <w:rsid w:val="000B7443"/>
    <w:rsid w:val="000C77D4"/>
    <w:rsid w:val="000D0314"/>
    <w:rsid w:val="000D7EE1"/>
    <w:rsid w:val="001630CB"/>
    <w:rsid w:val="0017472E"/>
    <w:rsid w:val="001957E1"/>
    <w:rsid w:val="00230885"/>
    <w:rsid w:val="0024200B"/>
    <w:rsid w:val="00256A78"/>
    <w:rsid w:val="002576DB"/>
    <w:rsid w:val="002B4108"/>
    <w:rsid w:val="002C74DB"/>
    <w:rsid w:val="002F230D"/>
    <w:rsid w:val="00301236"/>
    <w:rsid w:val="00316002"/>
    <w:rsid w:val="0036409C"/>
    <w:rsid w:val="00375F81"/>
    <w:rsid w:val="003D2A19"/>
    <w:rsid w:val="003E4BD7"/>
    <w:rsid w:val="00493B7F"/>
    <w:rsid w:val="004D7205"/>
    <w:rsid w:val="00534B37"/>
    <w:rsid w:val="0054258E"/>
    <w:rsid w:val="00551194"/>
    <w:rsid w:val="00562FAB"/>
    <w:rsid w:val="00567359"/>
    <w:rsid w:val="00573B9C"/>
    <w:rsid w:val="00574547"/>
    <w:rsid w:val="00586257"/>
    <w:rsid w:val="005D056D"/>
    <w:rsid w:val="005E25E0"/>
    <w:rsid w:val="005F2A44"/>
    <w:rsid w:val="005F3517"/>
    <w:rsid w:val="006627C5"/>
    <w:rsid w:val="006F0480"/>
    <w:rsid w:val="006F0E67"/>
    <w:rsid w:val="007478D2"/>
    <w:rsid w:val="00780545"/>
    <w:rsid w:val="007848D0"/>
    <w:rsid w:val="007A7AF5"/>
    <w:rsid w:val="007D55F4"/>
    <w:rsid w:val="00816914"/>
    <w:rsid w:val="00840C8B"/>
    <w:rsid w:val="00845DA9"/>
    <w:rsid w:val="00867241"/>
    <w:rsid w:val="008763CF"/>
    <w:rsid w:val="00881411"/>
    <w:rsid w:val="009023FE"/>
    <w:rsid w:val="00910D68"/>
    <w:rsid w:val="009872C4"/>
    <w:rsid w:val="00990D84"/>
    <w:rsid w:val="009A1632"/>
    <w:rsid w:val="009A692D"/>
    <w:rsid w:val="009E6BE5"/>
    <w:rsid w:val="00A074F8"/>
    <w:rsid w:val="00A673D1"/>
    <w:rsid w:val="00A72AF7"/>
    <w:rsid w:val="00AA2D97"/>
    <w:rsid w:val="00AE137F"/>
    <w:rsid w:val="00AF6190"/>
    <w:rsid w:val="00AF6F73"/>
    <w:rsid w:val="00B35F43"/>
    <w:rsid w:val="00B5334D"/>
    <w:rsid w:val="00B831E1"/>
    <w:rsid w:val="00B87765"/>
    <w:rsid w:val="00B91221"/>
    <w:rsid w:val="00BE16AB"/>
    <w:rsid w:val="00BF43ED"/>
    <w:rsid w:val="00C025A1"/>
    <w:rsid w:val="00C32AFE"/>
    <w:rsid w:val="00C751B0"/>
    <w:rsid w:val="00C85253"/>
    <w:rsid w:val="00C94E1C"/>
    <w:rsid w:val="00CB1FF6"/>
    <w:rsid w:val="00CC168C"/>
    <w:rsid w:val="00CC6008"/>
    <w:rsid w:val="00CE593B"/>
    <w:rsid w:val="00D117F2"/>
    <w:rsid w:val="00D703D5"/>
    <w:rsid w:val="00D83B8A"/>
    <w:rsid w:val="00DB075C"/>
    <w:rsid w:val="00DC264C"/>
    <w:rsid w:val="00DE2143"/>
    <w:rsid w:val="00DF4AE2"/>
    <w:rsid w:val="00DF5FE3"/>
    <w:rsid w:val="00E27874"/>
    <w:rsid w:val="00E3078A"/>
    <w:rsid w:val="00E81117"/>
    <w:rsid w:val="00E8477B"/>
    <w:rsid w:val="00EA316D"/>
    <w:rsid w:val="00EB5D7B"/>
    <w:rsid w:val="00EB7503"/>
    <w:rsid w:val="00EE4BCD"/>
    <w:rsid w:val="00F203B6"/>
    <w:rsid w:val="00F46584"/>
    <w:rsid w:val="00F8451A"/>
    <w:rsid w:val="00F9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B141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C85253"/>
    <w:pPr>
      <w:ind w:firstLineChars="200" w:firstLine="420"/>
    </w:pPr>
  </w:style>
  <w:style w:type="paragraph" w:customStyle="1" w:styleId="alt">
    <w:name w:val="alt"/>
    <w:basedOn w:val="a"/>
    <w:rsid w:val="004D7205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1"/>
    <w:rsid w:val="004D7205"/>
  </w:style>
  <w:style w:type="character" w:customStyle="1" w:styleId="datatypes">
    <w:name w:val="datatypes"/>
    <w:basedOn w:val="a1"/>
    <w:rsid w:val="004D7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D:\work-report\template\FS小组报告模板（201202版）.dotx</Template>
  <TotalTime>1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[单击此处键入技术报告标题]</vt:lpstr>
    </vt:vector>
  </TitlesOfParts>
  <Company>国家智能计算机研究开发中心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VincentTsai</cp:lastModifiedBy>
  <cp:revision>2</cp:revision>
  <cp:lastPrinted>2001-07-04T02:49:00Z</cp:lastPrinted>
  <dcterms:created xsi:type="dcterms:W3CDTF">2019-11-11T13:42:00Z</dcterms:created>
  <dcterms:modified xsi:type="dcterms:W3CDTF">2019-11-11T13:42:00Z</dcterms:modified>
  <cp:category>技术报告</cp:category>
</cp:coreProperties>
</file>